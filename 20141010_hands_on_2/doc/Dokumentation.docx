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383494"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400654306" w:history="1">
        <w:r w:rsidR="00383494" w:rsidRPr="009841C0">
          <w:rPr>
            <w:rStyle w:val="Hyperlink"/>
            <w:noProof/>
          </w:rPr>
          <w:t>1</w:t>
        </w:r>
        <w:r w:rsidR="00383494">
          <w:rPr>
            <w:rFonts w:asciiTheme="minorHAnsi" w:eastAsiaTheme="minorEastAsia" w:hAnsiTheme="minorHAnsi"/>
            <w:noProof/>
            <w:lang w:val="en-US"/>
          </w:rPr>
          <w:tab/>
        </w:r>
        <w:r w:rsidR="00383494" w:rsidRPr="009841C0">
          <w:rPr>
            <w:rStyle w:val="Hyperlink"/>
            <w:noProof/>
          </w:rPr>
          <w:t>Projektmanagement</w:t>
        </w:r>
        <w:r w:rsidR="00383494">
          <w:rPr>
            <w:noProof/>
            <w:webHidden/>
          </w:rPr>
          <w:tab/>
        </w:r>
        <w:r w:rsidR="00383494">
          <w:rPr>
            <w:noProof/>
            <w:webHidden/>
          </w:rPr>
          <w:fldChar w:fldCharType="begin"/>
        </w:r>
        <w:r w:rsidR="00383494">
          <w:rPr>
            <w:noProof/>
            <w:webHidden/>
          </w:rPr>
          <w:instrText xml:space="preserve"> PAGEREF _Toc400654306 \h </w:instrText>
        </w:r>
        <w:r w:rsidR="00383494">
          <w:rPr>
            <w:noProof/>
            <w:webHidden/>
          </w:rPr>
        </w:r>
        <w:r w:rsidR="00383494">
          <w:rPr>
            <w:noProof/>
            <w:webHidden/>
          </w:rPr>
          <w:fldChar w:fldCharType="separate"/>
        </w:r>
        <w:r w:rsidR="00383494">
          <w:rPr>
            <w:noProof/>
            <w:webHidden/>
          </w:rPr>
          <w:t>2</w:t>
        </w:r>
        <w:r w:rsidR="00383494">
          <w:rPr>
            <w:noProof/>
            <w:webHidden/>
          </w:rPr>
          <w:fldChar w:fldCharType="end"/>
        </w:r>
      </w:hyperlink>
    </w:p>
    <w:p w:rsidR="00383494" w:rsidRDefault="00383494">
      <w:pPr>
        <w:pStyle w:val="TOC2"/>
        <w:tabs>
          <w:tab w:val="left" w:pos="880"/>
          <w:tab w:val="right" w:leader="dot" w:pos="9062"/>
        </w:tabs>
        <w:rPr>
          <w:rFonts w:asciiTheme="minorHAnsi" w:eastAsiaTheme="minorEastAsia" w:hAnsiTheme="minorHAnsi"/>
          <w:noProof/>
          <w:lang w:val="en-US"/>
        </w:rPr>
      </w:pPr>
      <w:hyperlink w:anchor="_Toc400654307" w:history="1">
        <w:r w:rsidRPr="009841C0">
          <w:rPr>
            <w:rStyle w:val="Hyperlink"/>
            <w:noProof/>
          </w:rPr>
          <w:t>1.1</w:t>
        </w:r>
        <w:r>
          <w:rPr>
            <w:rFonts w:asciiTheme="minorHAnsi" w:eastAsiaTheme="minorEastAsia" w:hAnsiTheme="minorHAnsi"/>
            <w:noProof/>
            <w:lang w:val="en-US"/>
          </w:rPr>
          <w:tab/>
        </w:r>
        <w:r w:rsidRPr="009841C0">
          <w:rPr>
            <w:rStyle w:val="Hyperlink"/>
            <w:noProof/>
          </w:rPr>
          <w:t>UML</w:t>
        </w:r>
        <w:r>
          <w:rPr>
            <w:noProof/>
            <w:webHidden/>
          </w:rPr>
          <w:tab/>
        </w:r>
        <w:r>
          <w:rPr>
            <w:noProof/>
            <w:webHidden/>
          </w:rPr>
          <w:fldChar w:fldCharType="begin"/>
        </w:r>
        <w:r>
          <w:rPr>
            <w:noProof/>
            <w:webHidden/>
          </w:rPr>
          <w:instrText xml:space="preserve"> PAGEREF _Toc400654307 \h </w:instrText>
        </w:r>
        <w:r>
          <w:rPr>
            <w:noProof/>
            <w:webHidden/>
          </w:rPr>
        </w:r>
        <w:r>
          <w:rPr>
            <w:noProof/>
            <w:webHidden/>
          </w:rPr>
          <w:fldChar w:fldCharType="separate"/>
        </w:r>
        <w:r>
          <w:rPr>
            <w:noProof/>
            <w:webHidden/>
          </w:rPr>
          <w:t>2</w:t>
        </w:r>
        <w:r>
          <w:rPr>
            <w:noProof/>
            <w:webHidden/>
          </w:rPr>
          <w:fldChar w:fldCharType="end"/>
        </w:r>
      </w:hyperlink>
    </w:p>
    <w:p w:rsidR="00383494" w:rsidRDefault="00383494">
      <w:pPr>
        <w:pStyle w:val="TOC2"/>
        <w:tabs>
          <w:tab w:val="left" w:pos="880"/>
          <w:tab w:val="right" w:leader="dot" w:pos="9062"/>
        </w:tabs>
        <w:rPr>
          <w:rFonts w:asciiTheme="minorHAnsi" w:eastAsiaTheme="minorEastAsia" w:hAnsiTheme="minorHAnsi"/>
          <w:noProof/>
          <w:lang w:val="en-US"/>
        </w:rPr>
      </w:pPr>
      <w:hyperlink w:anchor="_Toc400654308" w:history="1">
        <w:r w:rsidRPr="009841C0">
          <w:rPr>
            <w:rStyle w:val="Hyperlink"/>
            <w:noProof/>
          </w:rPr>
          <w:t>1.2</w:t>
        </w:r>
        <w:r>
          <w:rPr>
            <w:rFonts w:asciiTheme="minorHAnsi" w:eastAsiaTheme="minorEastAsia" w:hAnsiTheme="minorHAnsi"/>
            <w:noProof/>
            <w:lang w:val="en-US"/>
          </w:rPr>
          <w:tab/>
        </w:r>
        <w:r w:rsidRPr="009841C0">
          <w:rPr>
            <w:rStyle w:val="Hyperlink"/>
            <w:noProof/>
          </w:rPr>
          <w:t>Relationales Model (textuell)</w:t>
        </w:r>
        <w:r>
          <w:rPr>
            <w:noProof/>
            <w:webHidden/>
          </w:rPr>
          <w:tab/>
        </w:r>
        <w:r>
          <w:rPr>
            <w:noProof/>
            <w:webHidden/>
          </w:rPr>
          <w:fldChar w:fldCharType="begin"/>
        </w:r>
        <w:r>
          <w:rPr>
            <w:noProof/>
            <w:webHidden/>
          </w:rPr>
          <w:instrText xml:space="preserve"> PAGEREF _Toc400654308 \h </w:instrText>
        </w:r>
        <w:r>
          <w:rPr>
            <w:noProof/>
            <w:webHidden/>
          </w:rPr>
        </w:r>
        <w:r>
          <w:rPr>
            <w:noProof/>
            <w:webHidden/>
          </w:rPr>
          <w:fldChar w:fldCharType="separate"/>
        </w:r>
        <w:r>
          <w:rPr>
            <w:noProof/>
            <w:webHidden/>
          </w:rPr>
          <w:t>3</w:t>
        </w:r>
        <w:r>
          <w:rPr>
            <w:noProof/>
            <w:webHidden/>
          </w:rPr>
          <w:fldChar w:fldCharType="end"/>
        </w:r>
      </w:hyperlink>
    </w:p>
    <w:p w:rsidR="00383494" w:rsidRDefault="00383494">
      <w:pPr>
        <w:pStyle w:val="TOC1"/>
        <w:tabs>
          <w:tab w:val="left" w:pos="440"/>
          <w:tab w:val="right" w:leader="dot" w:pos="9062"/>
        </w:tabs>
        <w:rPr>
          <w:rFonts w:asciiTheme="minorHAnsi" w:eastAsiaTheme="minorEastAsia" w:hAnsiTheme="minorHAnsi"/>
          <w:noProof/>
          <w:lang w:val="en-US"/>
        </w:rPr>
      </w:pPr>
      <w:hyperlink w:anchor="_Toc400654309" w:history="1">
        <w:r w:rsidRPr="009841C0">
          <w:rPr>
            <w:rStyle w:val="Hyperlink"/>
            <w:noProof/>
          </w:rPr>
          <w:t>2</w:t>
        </w:r>
        <w:r>
          <w:rPr>
            <w:rFonts w:asciiTheme="minorHAnsi" w:eastAsiaTheme="minorEastAsia" w:hAnsiTheme="minorHAnsi"/>
            <w:noProof/>
            <w:lang w:val="en-US"/>
          </w:rPr>
          <w:tab/>
        </w:r>
        <w:r w:rsidRPr="009841C0">
          <w:rPr>
            <w:rStyle w:val="Hyperlink"/>
            <w:noProof/>
          </w:rPr>
          <w:t>Terminplanung</w:t>
        </w:r>
        <w:r>
          <w:rPr>
            <w:noProof/>
            <w:webHidden/>
          </w:rPr>
          <w:tab/>
        </w:r>
        <w:r>
          <w:rPr>
            <w:noProof/>
            <w:webHidden/>
          </w:rPr>
          <w:fldChar w:fldCharType="begin"/>
        </w:r>
        <w:r>
          <w:rPr>
            <w:noProof/>
            <w:webHidden/>
          </w:rPr>
          <w:instrText xml:space="preserve"> PAGEREF _Toc400654309 \h </w:instrText>
        </w:r>
        <w:r>
          <w:rPr>
            <w:noProof/>
            <w:webHidden/>
          </w:rPr>
        </w:r>
        <w:r>
          <w:rPr>
            <w:noProof/>
            <w:webHidden/>
          </w:rPr>
          <w:fldChar w:fldCharType="separate"/>
        </w:r>
        <w:r>
          <w:rPr>
            <w:noProof/>
            <w:webHidden/>
          </w:rPr>
          <w:t>4</w:t>
        </w:r>
        <w:r>
          <w:rPr>
            <w:noProof/>
            <w:webHidden/>
          </w:rPr>
          <w:fldChar w:fldCharType="end"/>
        </w:r>
      </w:hyperlink>
    </w:p>
    <w:p w:rsidR="00383494" w:rsidRDefault="00383494">
      <w:pPr>
        <w:pStyle w:val="TOC2"/>
        <w:tabs>
          <w:tab w:val="left" w:pos="880"/>
          <w:tab w:val="right" w:leader="dot" w:pos="9062"/>
        </w:tabs>
        <w:rPr>
          <w:rFonts w:asciiTheme="minorHAnsi" w:eastAsiaTheme="minorEastAsia" w:hAnsiTheme="minorHAnsi"/>
          <w:noProof/>
          <w:lang w:val="en-US"/>
        </w:rPr>
      </w:pPr>
      <w:hyperlink w:anchor="_Toc400654310" w:history="1">
        <w:r w:rsidRPr="009841C0">
          <w:rPr>
            <w:rStyle w:val="Hyperlink"/>
            <w:noProof/>
          </w:rPr>
          <w:t>2.1</w:t>
        </w:r>
        <w:r>
          <w:rPr>
            <w:rFonts w:asciiTheme="minorHAnsi" w:eastAsiaTheme="minorEastAsia" w:hAnsiTheme="minorHAnsi"/>
            <w:noProof/>
            <w:lang w:val="en-US"/>
          </w:rPr>
          <w:tab/>
        </w:r>
        <w:r w:rsidRPr="009841C0">
          <w:rPr>
            <w:rStyle w:val="Hyperlink"/>
            <w:noProof/>
          </w:rPr>
          <w:t>UML</w:t>
        </w:r>
        <w:r>
          <w:rPr>
            <w:noProof/>
            <w:webHidden/>
          </w:rPr>
          <w:tab/>
        </w:r>
        <w:r>
          <w:rPr>
            <w:noProof/>
            <w:webHidden/>
          </w:rPr>
          <w:fldChar w:fldCharType="begin"/>
        </w:r>
        <w:r>
          <w:rPr>
            <w:noProof/>
            <w:webHidden/>
          </w:rPr>
          <w:instrText xml:space="preserve"> PAGEREF _Toc400654310 \h </w:instrText>
        </w:r>
        <w:r>
          <w:rPr>
            <w:noProof/>
            <w:webHidden/>
          </w:rPr>
        </w:r>
        <w:r>
          <w:rPr>
            <w:noProof/>
            <w:webHidden/>
          </w:rPr>
          <w:fldChar w:fldCharType="separate"/>
        </w:r>
        <w:r>
          <w:rPr>
            <w:noProof/>
            <w:webHidden/>
          </w:rPr>
          <w:t>4</w:t>
        </w:r>
        <w:r>
          <w:rPr>
            <w:noProof/>
            <w:webHidden/>
          </w:rPr>
          <w:fldChar w:fldCharType="end"/>
        </w:r>
      </w:hyperlink>
    </w:p>
    <w:p w:rsidR="00383494" w:rsidRDefault="00383494">
      <w:pPr>
        <w:pStyle w:val="TOC2"/>
        <w:tabs>
          <w:tab w:val="left" w:pos="880"/>
          <w:tab w:val="right" w:leader="dot" w:pos="9062"/>
        </w:tabs>
        <w:rPr>
          <w:rFonts w:asciiTheme="minorHAnsi" w:eastAsiaTheme="minorEastAsia" w:hAnsiTheme="minorHAnsi"/>
          <w:noProof/>
          <w:lang w:val="en-US"/>
        </w:rPr>
      </w:pPr>
      <w:hyperlink w:anchor="_Toc400654311" w:history="1">
        <w:r w:rsidRPr="009841C0">
          <w:rPr>
            <w:rStyle w:val="Hyperlink"/>
            <w:noProof/>
          </w:rPr>
          <w:t>2.2</w:t>
        </w:r>
        <w:r>
          <w:rPr>
            <w:rFonts w:asciiTheme="minorHAnsi" w:eastAsiaTheme="minorEastAsia" w:hAnsiTheme="minorHAnsi"/>
            <w:noProof/>
            <w:lang w:val="en-US"/>
          </w:rPr>
          <w:tab/>
        </w:r>
        <w:r w:rsidRPr="009841C0">
          <w:rPr>
            <w:rStyle w:val="Hyperlink"/>
            <w:noProof/>
          </w:rPr>
          <w:t>Relationales Model (textuell)</w:t>
        </w:r>
        <w:r>
          <w:rPr>
            <w:noProof/>
            <w:webHidden/>
          </w:rPr>
          <w:tab/>
        </w:r>
        <w:r>
          <w:rPr>
            <w:noProof/>
            <w:webHidden/>
          </w:rPr>
          <w:fldChar w:fldCharType="begin"/>
        </w:r>
        <w:r>
          <w:rPr>
            <w:noProof/>
            <w:webHidden/>
          </w:rPr>
          <w:instrText xml:space="preserve"> PAGEREF _Toc400654311 \h </w:instrText>
        </w:r>
        <w:r>
          <w:rPr>
            <w:noProof/>
            <w:webHidden/>
          </w:rPr>
        </w:r>
        <w:r>
          <w:rPr>
            <w:noProof/>
            <w:webHidden/>
          </w:rPr>
          <w:fldChar w:fldCharType="separate"/>
        </w:r>
        <w:r>
          <w:rPr>
            <w:noProof/>
            <w:webHidden/>
          </w:rPr>
          <w:t>5</w:t>
        </w:r>
        <w:r>
          <w:rPr>
            <w:noProof/>
            <w:webHidden/>
          </w:rPr>
          <w:fldChar w:fldCharType="end"/>
        </w:r>
      </w:hyperlink>
    </w:p>
    <w:p w:rsidR="00383494" w:rsidRDefault="00383494">
      <w:pPr>
        <w:pStyle w:val="TOC1"/>
        <w:tabs>
          <w:tab w:val="left" w:pos="440"/>
          <w:tab w:val="right" w:leader="dot" w:pos="9062"/>
        </w:tabs>
        <w:rPr>
          <w:rFonts w:asciiTheme="minorHAnsi" w:eastAsiaTheme="minorEastAsia" w:hAnsiTheme="minorHAnsi"/>
          <w:noProof/>
          <w:lang w:val="en-US"/>
        </w:rPr>
      </w:pPr>
      <w:hyperlink w:anchor="_Toc400654312" w:history="1">
        <w:r w:rsidRPr="009841C0">
          <w:rPr>
            <w:rStyle w:val="Hyperlink"/>
            <w:noProof/>
          </w:rPr>
          <w:t>3</w:t>
        </w:r>
        <w:r>
          <w:rPr>
            <w:rFonts w:asciiTheme="minorHAnsi" w:eastAsiaTheme="minorEastAsia" w:hAnsiTheme="minorHAnsi"/>
            <w:noProof/>
            <w:lang w:val="en-US"/>
          </w:rPr>
          <w:tab/>
        </w:r>
        <w:r w:rsidRPr="009841C0">
          <w:rPr>
            <w:rStyle w:val="Hyperlink"/>
            <w:noProof/>
          </w:rPr>
          <w:t>Spedition</w:t>
        </w:r>
        <w:r>
          <w:rPr>
            <w:noProof/>
            <w:webHidden/>
          </w:rPr>
          <w:tab/>
        </w:r>
        <w:r>
          <w:rPr>
            <w:noProof/>
            <w:webHidden/>
          </w:rPr>
          <w:fldChar w:fldCharType="begin"/>
        </w:r>
        <w:r>
          <w:rPr>
            <w:noProof/>
            <w:webHidden/>
          </w:rPr>
          <w:instrText xml:space="preserve"> PAGEREF _Toc400654312 \h </w:instrText>
        </w:r>
        <w:r>
          <w:rPr>
            <w:noProof/>
            <w:webHidden/>
          </w:rPr>
        </w:r>
        <w:r>
          <w:rPr>
            <w:noProof/>
            <w:webHidden/>
          </w:rPr>
          <w:fldChar w:fldCharType="separate"/>
        </w:r>
        <w:r>
          <w:rPr>
            <w:noProof/>
            <w:webHidden/>
          </w:rPr>
          <w:t>6</w:t>
        </w:r>
        <w:r>
          <w:rPr>
            <w:noProof/>
            <w:webHidden/>
          </w:rPr>
          <w:fldChar w:fldCharType="end"/>
        </w:r>
      </w:hyperlink>
    </w:p>
    <w:p w:rsidR="00383494" w:rsidRDefault="00383494">
      <w:pPr>
        <w:pStyle w:val="TOC2"/>
        <w:tabs>
          <w:tab w:val="left" w:pos="880"/>
          <w:tab w:val="right" w:leader="dot" w:pos="9062"/>
        </w:tabs>
        <w:rPr>
          <w:rFonts w:asciiTheme="minorHAnsi" w:eastAsiaTheme="minorEastAsia" w:hAnsiTheme="minorHAnsi"/>
          <w:noProof/>
          <w:lang w:val="en-US"/>
        </w:rPr>
      </w:pPr>
      <w:hyperlink w:anchor="_Toc400654313" w:history="1">
        <w:r w:rsidRPr="009841C0">
          <w:rPr>
            <w:rStyle w:val="Hyperlink"/>
            <w:noProof/>
          </w:rPr>
          <w:t>3.1</w:t>
        </w:r>
        <w:r>
          <w:rPr>
            <w:rFonts w:asciiTheme="minorHAnsi" w:eastAsiaTheme="minorEastAsia" w:hAnsiTheme="minorHAnsi"/>
            <w:noProof/>
            <w:lang w:val="en-US"/>
          </w:rPr>
          <w:tab/>
        </w:r>
        <w:r w:rsidRPr="009841C0">
          <w:rPr>
            <w:rStyle w:val="Hyperlink"/>
            <w:noProof/>
          </w:rPr>
          <w:t>Teilaufgabe A</w:t>
        </w:r>
        <w:r>
          <w:rPr>
            <w:noProof/>
            <w:webHidden/>
          </w:rPr>
          <w:tab/>
        </w:r>
        <w:r>
          <w:rPr>
            <w:noProof/>
            <w:webHidden/>
          </w:rPr>
          <w:fldChar w:fldCharType="begin"/>
        </w:r>
        <w:r>
          <w:rPr>
            <w:noProof/>
            <w:webHidden/>
          </w:rPr>
          <w:instrText xml:space="preserve"> PAGEREF _Toc400654313 \h </w:instrText>
        </w:r>
        <w:r>
          <w:rPr>
            <w:noProof/>
            <w:webHidden/>
          </w:rPr>
        </w:r>
        <w:r>
          <w:rPr>
            <w:noProof/>
            <w:webHidden/>
          </w:rPr>
          <w:fldChar w:fldCharType="separate"/>
        </w:r>
        <w:r>
          <w:rPr>
            <w:noProof/>
            <w:webHidden/>
          </w:rPr>
          <w:t>6</w:t>
        </w:r>
        <w:r>
          <w:rPr>
            <w:noProof/>
            <w:webHidden/>
          </w:rPr>
          <w:fldChar w:fldCharType="end"/>
        </w:r>
      </w:hyperlink>
    </w:p>
    <w:p w:rsidR="00383494" w:rsidRDefault="00383494">
      <w:pPr>
        <w:pStyle w:val="TOC2"/>
        <w:tabs>
          <w:tab w:val="left" w:pos="880"/>
          <w:tab w:val="right" w:leader="dot" w:pos="9062"/>
        </w:tabs>
        <w:rPr>
          <w:rFonts w:asciiTheme="minorHAnsi" w:eastAsiaTheme="minorEastAsia" w:hAnsiTheme="minorHAnsi"/>
          <w:noProof/>
          <w:lang w:val="en-US"/>
        </w:rPr>
      </w:pPr>
      <w:hyperlink w:anchor="_Toc400654314" w:history="1">
        <w:r w:rsidRPr="009841C0">
          <w:rPr>
            <w:rStyle w:val="Hyperlink"/>
            <w:noProof/>
          </w:rPr>
          <w:t>3.2</w:t>
        </w:r>
        <w:r>
          <w:rPr>
            <w:rFonts w:asciiTheme="minorHAnsi" w:eastAsiaTheme="minorEastAsia" w:hAnsiTheme="minorHAnsi"/>
            <w:noProof/>
            <w:lang w:val="en-US"/>
          </w:rPr>
          <w:tab/>
        </w:r>
        <w:r w:rsidRPr="009841C0">
          <w:rPr>
            <w:rStyle w:val="Hyperlink"/>
            <w:noProof/>
          </w:rPr>
          <w:t>Teilaufgabe B</w:t>
        </w:r>
        <w:r>
          <w:rPr>
            <w:noProof/>
            <w:webHidden/>
          </w:rPr>
          <w:tab/>
        </w:r>
        <w:r>
          <w:rPr>
            <w:noProof/>
            <w:webHidden/>
          </w:rPr>
          <w:fldChar w:fldCharType="begin"/>
        </w:r>
        <w:r>
          <w:rPr>
            <w:noProof/>
            <w:webHidden/>
          </w:rPr>
          <w:instrText xml:space="preserve"> PAGEREF _Toc400654314 \h </w:instrText>
        </w:r>
        <w:r>
          <w:rPr>
            <w:noProof/>
            <w:webHidden/>
          </w:rPr>
        </w:r>
        <w:r>
          <w:rPr>
            <w:noProof/>
            <w:webHidden/>
          </w:rPr>
          <w:fldChar w:fldCharType="separate"/>
        </w:r>
        <w:r>
          <w:rPr>
            <w:noProof/>
            <w:webHidden/>
          </w:rPr>
          <w:t>6</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1E026A" w:rsidRDefault="001E026A" w:rsidP="001E026A">
      <w:pPr>
        <w:pStyle w:val="Heading1"/>
      </w:pPr>
      <w:bookmarkStart w:id="0" w:name="_Toc400654306"/>
      <w:r>
        <w:lastRenderedPageBreak/>
        <w:t>Projektmanagement</w:t>
      </w:r>
      <w:bookmarkEnd w:id="0"/>
    </w:p>
    <w:p w:rsidR="001E026A" w:rsidRDefault="001E026A" w:rsidP="001E026A">
      <w:r>
        <w:t>Folgend ist die Dokumentation für die Aufgabe Projektmanagement angeführt.</w:t>
      </w:r>
    </w:p>
    <w:p w:rsidR="001E026A" w:rsidRDefault="001E026A" w:rsidP="001E026A">
      <w:pPr>
        <w:pStyle w:val="Heading2"/>
      </w:pPr>
      <w:bookmarkStart w:id="1" w:name="_Toc400654307"/>
      <w:r>
        <w:t>UML</w:t>
      </w:r>
      <w:bookmarkEnd w:id="1"/>
    </w:p>
    <w:p w:rsidR="001E026A" w:rsidRDefault="001E026A" w:rsidP="001E026A">
      <w:r>
        <w:t>Folgend ist das UML Diagramm für diese Aufgabe angeführt.</w:t>
      </w:r>
    </w:p>
    <w:p w:rsidR="001E026A" w:rsidRPr="001E026A" w:rsidRDefault="001E026A" w:rsidP="001E026A"/>
    <w:p w:rsidR="009318E4" w:rsidRDefault="00190859" w:rsidP="00F9473C">
      <w:pPr>
        <w:jc w:val="center"/>
      </w:pPr>
      <w:r>
        <w:rPr>
          <w:noProof/>
          <w:lang w:val="en-US"/>
        </w:rPr>
        <w:drawing>
          <wp:inline distT="0" distB="0" distL="0" distR="0">
            <wp:extent cx="5760720" cy="320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tmanagemen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203575"/>
                    </a:xfrm>
                    <a:prstGeom prst="rect">
                      <a:avLst/>
                    </a:prstGeom>
                  </pic:spPr>
                </pic:pic>
              </a:graphicData>
            </a:graphic>
          </wp:inline>
        </w:drawing>
      </w:r>
    </w:p>
    <w:p w:rsidR="001E026A" w:rsidRDefault="001E026A" w:rsidP="001E026A">
      <w:pPr>
        <w:rPr>
          <w:u w:val="single"/>
        </w:rPr>
      </w:pPr>
      <w:r>
        <w:rPr>
          <w:u w:val="single"/>
        </w:rPr>
        <w:t>Annahmen:</w:t>
      </w:r>
    </w:p>
    <w:p w:rsidR="001E026A" w:rsidRDefault="001E026A" w:rsidP="001E026A">
      <w:r>
        <w:t>Da ein Projekt entweder ein internes oder externes Projekt sein kann, aber ein internes Projekt keine zusätzlichen Attribute benötigt ist hier keine eigene abgeleitete Klasse nötig.</w:t>
      </w:r>
    </w:p>
    <w:p w:rsidR="001E026A" w:rsidRDefault="001E026A" w:rsidP="001E026A"/>
    <w:p w:rsidR="001E026A" w:rsidRDefault="001E026A" w:rsidP="001E026A">
      <w:r>
        <w:t>Da eine Aufgabenanalyse erst nach dem Anlegen eines Projekts durchgeführt wird ist eine 1 - * Beziehung zwischen Projekt und den Aufgaben definiert, da erst nach der Analyse die Aufgaben feststehen und angelegt werden.</w:t>
      </w:r>
    </w:p>
    <w:p w:rsidR="001E026A" w:rsidRDefault="001E026A" w:rsidP="001E026A"/>
    <w:p w:rsidR="001E026A" w:rsidRDefault="001E026A" w:rsidP="001E026A">
      <w:r>
        <w:t>Auch bei der Beziehung zwischen den Benutzern  und Aufgaben wird eine 0..1 - * Beziehung definiert, da die Aufgaben angelegt sind bevor eine Beziehung zu den Benutzern hergestellt wird.</w:t>
      </w:r>
    </w:p>
    <w:p w:rsidR="001E026A" w:rsidRDefault="001E026A" w:rsidP="001E026A"/>
    <w:p w:rsidR="001E026A" w:rsidRDefault="001E026A" w:rsidP="001E026A">
      <w:r>
        <w:t>Die * - * Beziehung zwischen den Aufgaben definiert dass eine Aufgabe nicht zwingend einen Vorgänger bzw. einen Nachfolger haben muss.</w:t>
      </w:r>
    </w:p>
    <w:p w:rsidR="00C85A01" w:rsidRDefault="00C85A01" w:rsidP="001E026A"/>
    <w:p w:rsidR="00C85A01" w:rsidRDefault="00C85A01" w:rsidP="001E026A">
      <w:r>
        <w:t>Das Flag erledigt ist nicht auf der n:m Beziehung zwischen den Aufgaben, da eine Aufgabe für sich alleine stehen kann und daher hier das Erledigt Flag benötigt wird.</w:t>
      </w:r>
    </w:p>
    <w:p w:rsidR="001E026A" w:rsidRDefault="001E026A" w:rsidP="001E026A"/>
    <w:p w:rsidR="001E026A" w:rsidRDefault="001E026A" w:rsidP="001E026A">
      <w:pPr>
        <w:pStyle w:val="Heading2"/>
      </w:pPr>
      <w:bookmarkStart w:id="2" w:name="_Toc400654308"/>
      <w:r>
        <w:lastRenderedPageBreak/>
        <w:t>Relationales Model (textuell)</w:t>
      </w:r>
      <w:bookmarkEnd w:id="2"/>
    </w:p>
    <w:p w:rsidR="001E026A" w:rsidRDefault="001E026A" w:rsidP="001E026A">
      <w:r>
        <w:t>Folgend ist das textuelle Relationen Modell  angeführt.</w:t>
      </w:r>
    </w:p>
    <w:p w:rsidR="00426A69" w:rsidRDefault="00426A69" w:rsidP="001E026A">
      <w:r>
        <w:t>Sollten Attribute nullable sein so wird dies explizit angegeben, ansonsten sind not null Restriktionen implizit anzunehmen.</w:t>
      </w:r>
    </w:p>
    <w:p w:rsidR="00426A69" w:rsidRDefault="00426A69" w:rsidP="001E026A"/>
    <w:p w:rsidR="00BA6C3E" w:rsidRDefault="001E026A" w:rsidP="001E026A">
      <w:r w:rsidRPr="00931A99">
        <w:rPr>
          <w:i/>
        </w:rPr>
        <w:t>Kunde</w:t>
      </w:r>
      <w:r w:rsidR="00931A99">
        <w:rPr>
          <w:i/>
        </w:rPr>
        <w:t xml:space="preserve"> </w:t>
      </w:r>
      <w:r w:rsidR="00800A54">
        <w:t>(Id</w:t>
      </w:r>
      <w:r>
        <w:t xml:space="preserve"> </w:t>
      </w:r>
      <w:r w:rsidRPr="001E026A">
        <w:rPr>
          <w:b/>
        </w:rPr>
        <w:t>(PK)</w:t>
      </w:r>
      <w:r w:rsidR="00800A54">
        <w:rPr>
          <w:b/>
        </w:rPr>
        <w:t xml:space="preserve">, </w:t>
      </w:r>
      <w:r w:rsidR="00800A54">
        <w:t>Name)</w:t>
      </w:r>
    </w:p>
    <w:p w:rsidR="00426A69" w:rsidRDefault="00800A54" w:rsidP="001E026A">
      <w:r w:rsidRPr="00931A99">
        <w:rPr>
          <w:i/>
        </w:rPr>
        <w:t>Projekt</w:t>
      </w:r>
      <w:r w:rsidR="00931A99">
        <w:rPr>
          <w:i/>
        </w:rPr>
        <w:t xml:space="preserve"> </w:t>
      </w:r>
      <w:r>
        <w:t>(Id</w:t>
      </w:r>
      <w:r w:rsidR="001E026A" w:rsidRPr="003A1B01">
        <w:t xml:space="preserve"> </w:t>
      </w:r>
      <w:r w:rsidR="001E026A" w:rsidRPr="003A1B01">
        <w:rPr>
          <w:b/>
        </w:rPr>
        <w:t>(PK)</w:t>
      </w:r>
      <w:r>
        <w:rPr>
          <w:b/>
        </w:rPr>
        <w:t xml:space="preserve">, </w:t>
      </w:r>
      <w:r w:rsidRPr="00800A54">
        <w:t>Name</w:t>
      </w:r>
      <w:r>
        <w:t>, Beginn, Ende)</w:t>
      </w:r>
    </w:p>
    <w:p w:rsidR="00BA6C3E" w:rsidRDefault="00800A54" w:rsidP="001E026A">
      <w:r w:rsidRPr="00931A99">
        <w:rPr>
          <w:i/>
        </w:rPr>
        <w:t>Kundeprojekt</w:t>
      </w:r>
      <w:r w:rsidR="00931A99">
        <w:rPr>
          <w:i/>
        </w:rPr>
        <w:t xml:space="preserve"> </w:t>
      </w:r>
      <w:r>
        <w:t>(</w:t>
      </w:r>
      <w:r w:rsidR="00652DC2">
        <w:t>Projekt_</w:t>
      </w:r>
      <w:r>
        <w:t xml:space="preserve">Id </w:t>
      </w:r>
      <w:r w:rsidR="00BA6C3E" w:rsidRPr="00BA6C3E">
        <w:rPr>
          <w:b/>
        </w:rPr>
        <w:t>(</w:t>
      </w:r>
      <w:r w:rsidR="00426A69">
        <w:rPr>
          <w:b/>
        </w:rPr>
        <w:t xml:space="preserve">PK - </w:t>
      </w:r>
      <w:r w:rsidR="00BA6C3E" w:rsidRPr="00BA6C3E">
        <w:rPr>
          <w:b/>
        </w:rPr>
        <w:t>FK - Projekt)</w:t>
      </w:r>
      <w:r w:rsidRPr="00800A54">
        <w:t>,</w:t>
      </w:r>
      <w:r>
        <w:rPr>
          <w:b/>
        </w:rPr>
        <w:t xml:space="preserve"> </w:t>
      </w:r>
      <w:r w:rsidRPr="00800A54">
        <w:t>Preis</w:t>
      </w:r>
      <w:r>
        <w:t xml:space="preserve">, Kunde_Id </w:t>
      </w:r>
      <w:r w:rsidR="00BA6C3E" w:rsidRPr="00BA6C3E">
        <w:rPr>
          <w:b/>
        </w:rPr>
        <w:t>(FK - Kunde)</w:t>
      </w:r>
      <w:r>
        <w:t>)</w:t>
      </w:r>
    </w:p>
    <w:p w:rsidR="00BA6C3E" w:rsidRPr="00800A54" w:rsidRDefault="00800A54" w:rsidP="001E026A">
      <w:r w:rsidRPr="00931A99">
        <w:rPr>
          <w:i/>
        </w:rPr>
        <w:t>Position</w:t>
      </w:r>
      <w:r w:rsidR="00931A99">
        <w:rPr>
          <w:i/>
        </w:rPr>
        <w:t xml:space="preserve"> </w:t>
      </w:r>
      <w:r>
        <w:t xml:space="preserve">(Typ </w:t>
      </w:r>
      <w:r w:rsidR="00BA6C3E" w:rsidRPr="00BA6C3E">
        <w:rPr>
          <w:b/>
        </w:rPr>
        <w:t>(PK)</w:t>
      </w:r>
      <w:r>
        <w:t>)</w:t>
      </w:r>
    </w:p>
    <w:p w:rsidR="00BA6C3E" w:rsidRPr="00800A54" w:rsidRDefault="00BA6C3E" w:rsidP="001E026A">
      <w:r w:rsidRPr="00931A99">
        <w:rPr>
          <w:i/>
        </w:rPr>
        <w:t>Zugehörigkeitstyp</w:t>
      </w:r>
      <w:r w:rsidR="00931A99">
        <w:rPr>
          <w:i/>
        </w:rPr>
        <w:t xml:space="preserve"> </w:t>
      </w:r>
      <w:r w:rsidR="00800A54">
        <w:t xml:space="preserve">(Typ </w:t>
      </w:r>
      <w:r w:rsidRPr="00BA6C3E">
        <w:rPr>
          <w:b/>
        </w:rPr>
        <w:t>(PK)</w:t>
      </w:r>
      <w:r w:rsidR="00800A54">
        <w:t>)</w:t>
      </w:r>
    </w:p>
    <w:p w:rsidR="00BA6C3E" w:rsidRDefault="00800A54" w:rsidP="001E026A">
      <w:r w:rsidRPr="00931A99">
        <w:rPr>
          <w:i/>
        </w:rPr>
        <w:t>Mitarbeiter</w:t>
      </w:r>
      <w:r w:rsidR="00931A99">
        <w:rPr>
          <w:i/>
        </w:rPr>
        <w:t xml:space="preserve"> </w:t>
      </w:r>
      <w:r>
        <w:t>(Id</w:t>
      </w:r>
      <w:r w:rsidR="00BA6C3E">
        <w:t xml:space="preserve"> </w:t>
      </w:r>
      <w:r w:rsidR="00BA6C3E" w:rsidRPr="00BA6C3E">
        <w:rPr>
          <w:b/>
        </w:rPr>
        <w:t>(PK)</w:t>
      </w:r>
      <w:r>
        <w:t>, Vorname, Nachname)</w:t>
      </w:r>
    </w:p>
    <w:p w:rsidR="00931A99" w:rsidRDefault="00800A54" w:rsidP="001E026A">
      <w:r w:rsidRPr="00931A99">
        <w:rPr>
          <w:i/>
        </w:rPr>
        <w:t>Projektposition</w:t>
      </w:r>
      <w:r w:rsidR="00931A99">
        <w:rPr>
          <w:i/>
        </w:rPr>
        <w:t xml:space="preserve"> </w:t>
      </w:r>
      <w:r>
        <w:t xml:space="preserve">(Projekt_Id </w:t>
      </w:r>
      <w:r w:rsidR="00BA6C3E" w:rsidRPr="00BA6C3E">
        <w:rPr>
          <w:b/>
        </w:rPr>
        <w:t>(</w:t>
      </w:r>
      <w:r w:rsidR="00426A69">
        <w:rPr>
          <w:b/>
        </w:rPr>
        <w:t xml:space="preserve">PK - </w:t>
      </w:r>
      <w:r w:rsidR="00BA6C3E" w:rsidRPr="00BA6C3E">
        <w:rPr>
          <w:b/>
        </w:rPr>
        <w:t>FK - Projekt)</w:t>
      </w:r>
      <w:r>
        <w:t xml:space="preserve">, Position_Id </w:t>
      </w:r>
      <w:r w:rsidR="00BA6C3E" w:rsidRPr="00800A54">
        <w:rPr>
          <w:b/>
        </w:rPr>
        <w:t>(</w:t>
      </w:r>
      <w:r w:rsidR="00426A69" w:rsidRPr="00800A54">
        <w:rPr>
          <w:b/>
        </w:rPr>
        <w:t xml:space="preserve">PK - </w:t>
      </w:r>
      <w:r w:rsidR="00BA6C3E" w:rsidRPr="00800A54">
        <w:rPr>
          <w:b/>
        </w:rPr>
        <w:t>FK - Position)</w:t>
      </w:r>
      <w:r>
        <w:t xml:space="preserve">, </w:t>
      </w:r>
    </w:p>
    <w:p w:rsidR="00BA6C3E" w:rsidRPr="00931A99" w:rsidRDefault="00800A54" w:rsidP="001E026A">
      <w:r>
        <w:t xml:space="preserve">Mitarbeiter_Id </w:t>
      </w:r>
      <w:r w:rsidR="00BA6C3E" w:rsidRPr="00BA6C3E">
        <w:rPr>
          <w:b/>
        </w:rPr>
        <w:t>(</w:t>
      </w:r>
      <w:r w:rsidR="00426A69">
        <w:rPr>
          <w:b/>
        </w:rPr>
        <w:t xml:space="preserve">PK - </w:t>
      </w:r>
      <w:r w:rsidR="00BA6C3E" w:rsidRPr="00BA6C3E">
        <w:rPr>
          <w:b/>
        </w:rPr>
        <w:t>FK - Mitarbeiter)</w:t>
      </w:r>
      <w:r w:rsidR="00931A99">
        <w:t xml:space="preserve">, Zugehörigkeitstyp_Id </w:t>
      </w:r>
      <w:r w:rsidR="00931A99" w:rsidRPr="00931A99">
        <w:rPr>
          <w:b/>
        </w:rPr>
        <w:t>(FK - Zugehörigkeitstyp)</w:t>
      </w:r>
      <w:r w:rsidR="00931A99">
        <w:t>)</w:t>
      </w:r>
    </w:p>
    <w:p w:rsidR="00BA6C3E" w:rsidRPr="00931A99" w:rsidRDefault="00BA6C3E" w:rsidP="001E026A">
      <w:r w:rsidRPr="00931A99">
        <w:rPr>
          <w:i/>
        </w:rPr>
        <w:t>Aufgabe</w:t>
      </w:r>
      <w:r w:rsidR="00931A99">
        <w:rPr>
          <w:i/>
        </w:rPr>
        <w:t xml:space="preserve"> </w:t>
      </w:r>
      <w:r w:rsidR="00800A54">
        <w:t>(Id</w:t>
      </w:r>
      <w:r>
        <w:t xml:space="preserve"> </w:t>
      </w:r>
      <w:r w:rsidRPr="00BA6C3E">
        <w:rPr>
          <w:b/>
        </w:rPr>
        <w:t>(PK)</w:t>
      </w:r>
      <w:r w:rsidR="00800A54">
        <w:t>,</w:t>
      </w:r>
      <w:r w:rsidR="004122C9">
        <w:t xml:space="preserve"> Erledigt, </w:t>
      </w:r>
      <w:r w:rsidR="00800A54">
        <w:t xml:space="preserve">Mitarbeiter_Id </w:t>
      </w:r>
      <w:r w:rsidRPr="00BA6C3E">
        <w:rPr>
          <w:b/>
        </w:rPr>
        <w:t>(</w:t>
      </w:r>
      <w:r w:rsidR="00800A54">
        <w:rPr>
          <w:b/>
        </w:rPr>
        <w:t xml:space="preserve">nullable </w:t>
      </w:r>
      <w:r w:rsidRPr="00BA6C3E">
        <w:rPr>
          <w:b/>
        </w:rPr>
        <w:t>FK - Mitarbeiter)</w:t>
      </w:r>
      <w:r w:rsidR="00931A99">
        <w:t xml:space="preserve">, Projekt_Id </w:t>
      </w:r>
      <w:r w:rsidR="00931A99" w:rsidRPr="00931A99">
        <w:rPr>
          <w:b/>
        </w:rPr>
        <w:t>(</w:t>
      </w:r>
      <w:r w:rsidR="00931A99">
        <w:rPr>
          <w:b/>
        </w:rPr>
        <w:t>FK - Projekt</w:t>
      </w:r>
      <w:r w:rsidR="00931A99" w:rsidRPr="00931A99">
        <w:rPr>
          <w:b/>
        </w:rPr>
        <w:t>)</w:t>
      </w:r>
      <w:r w:rsidR="00931A99">
        <w:t>)</w:t>
      </w:r>
    </w:p>
    <w:p w:rsidR="00BA6C3E" w:rsidRPr="00426A69" w:rsidRDefault="00800A54" w:rsidP="001E026A">
      <w:pPr>
        <w:rPr>
          <w:b/>
        </w:rPr>
      </w:pPr>
      <w:r w:rsidRPr="00931A99">
        <w:rPr>
          <w:i/>
        </w:rPr>
        <w:t>Aufgabenzuweisung</w:t>
      </w:r>
      <w:r w:rsidR="00931A99">
        <w:rPr>
          <w:i/>
        </w:rPr>
        <w:t xml:space="preserve"> </w:t>
      </w:r>
      <w:r>
        <w:t xml:space="preserve">(Vorgänger_Aufgabe_Id </w:t>
      </w:r>
      <w:r w:rsidR="00426A69" w:rsidRPr="00426A69">
        <w:rPr>
          <w:b/>
        </w:rPr>
        <w:t>(PK – FK - Aufgabe)</w:t>
      </w:r>
      <w:r>
        <w:t xml:space="preserve">, Nachfolger_Aufgabe_Id </w:t>
      </w:r>
      <w:r w:rsidR="00426A69" w:rsidRPr="00426A69">
        <w:rPr>
          <w:b/>
        </w:rPr>
        <w:t>(PK – FK - Aufgabe)</w:t>
      </w:r>
    </w:p>
    <w:p w:rsidR="00BA6C3E" w:rsidRPr="00BA6C3E" w:rsidRDefault="00BA6C3E" w:rsidP="001E026A"/>
    <w:p w:rsidR="001E026A" w:rsidRDefault="00530DEE" w:rsidP="00530DEE">
      <w:pPr>
        <w:pStyle w:val="Heading1"/>
      </w:pPr>
      <w:bookmarkStart w:id="3" w:name="_Toc400654309"/>
      <w:r>
        <w:lastRenderedPageBreak/>
        <w:t>Terminplanung</w:t>
      </w:r>
      <w:bookmarkEnd w:id="3"/>
    </w:p>
    <w:p w:rsidR="00530DEE" w:rsidRDefault="00530DEE" w:rsidP="00530DEE">
      <w:r>
        <w:t>Folgend ist die Dokumentation für die Aufgabe Terminplanung angeführt.</w:t>
      </w:r>
    </w:p>
    <w:p w:rsidR="00530DEE" w:rsidRDefault="00530DEE" w:rsidP="00530DEE">
      <w:pPr>
        <w:pStyle w:val="Heading2"/>
      </w:pPr>
      <w:bookmarkStart w:id="4" w:name="_Toc400654310"/>
      <w:r>
        <w:t>UML</w:t>
      </w:r>
      <w:bookmarkEnd w:id="4"/>
    </w:p>
    <w:p w:rsidR="00530DEE" w:rsidRDefault="00530DEE" w:rsidP="00530DEE">
      <w:r>
        <w:t>Folgend ist das UML Diagramm für diese Aufgabe angeführt.</w:t>
      </w:r>
    </w:p>
    <w:p w:rsidR="00530DEE" w:rsidRDefault="00190859" w:rsidP="00530DEE">
      <w:r>
        <w:rPr>
          <w:noProof/>
          <w:lang w:val="en-US"/>
        </w:rPr>
        <w:drawing>
          <wp:inline distT="0" distB="0" distL="0" distR="0">
            <wp:extent cx="576072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rminsteueru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09850"/>
                    </a:xfrm>
                    <a:prstGeom prst="rect">
                      <a:avLst/>
                    </a:prstGeom>
                  </pic:spPr>
                </pic:pic>
              </a:graphicData>
            </a:graphic>
          </wp:inline>
        </w:drawing>
      </w:r>
    </w:p>
    <w:p w:rsidR="00AA4292" w:rsidRDefault="00AA4292" w:rsidP="00530DEE"/>
    <w:p w:rsidR="00AA4292" w:rsidRPr="00AA4292" w:rsidRDefault="00AA4292" w:rsidP="00530DEE">
      <w:pPr>
        <w:rPr>
          <w:u w:val="single"/>
        </w:rPr>
      </w:pPr>
      <w:r w:rsidRPr="00AA4292">
        <w:rPr>
          <w:u w:val="single"/>
        </w:rPr>
        <w:t>Annahmen:</w:t>
      </w:r>
    </w:p>
    <w:p w:rsidR="00530DEE" w:rsidRDefault="00AA4292" w:rsidP="00530DEE">
      <w:r>
        <w:t>Da nicht genau spezifiziert gehe ich davon aus das als Unterteil jede Art von Teil verwendet werden kann.</w:t>
      </w:r>
      <w:r w:rsidR="00D046D0">
        <w:t xml:space="preserve"> Es ist zwar angemerkt das Fremdteile und Artikel als Unterteile verwendet werden können jedoch ist auch angemerkt das ein Teil entweder Oberteil oder Unteil ist, daher die Entscheidung das auch Eigenteile als Unterteil agieren können.</w:t>
      </w:r>
    </w:p>
    <w:p w:rsidR="003A5715" w:rsidRDefault="003A5715" w:rsidP="00530DEE"/>
    <w:p w:rsidR="005D7C7A" w:rsidRDefault="003A5715" w:rsidP="00530DEE">
      <w:r>
        <w:t>Jedes Fremdteil muss einer Bestellpolitik zugewiesen sein.</w:t>
      </w:r>
    </w:p>
    <w:p w:rsidR="00035B66" w:rsidRDefault="00035B66" w:rsidP="00530DEE"/>
    <w:p w:rsidR="00035B66" w:rsidRDefault="00035B66" w:rsidP="00530DEE">
      <w:r>
        <w:t>Ein Artikel ohne eine Rabatklasse ist ein Artikel der ohne Rabat verkauft wird.</w:t>
      </w:r>
    </w:p>
    <w:p w:rsidR="00035B66" w:rsidRDefault="00035B66" w:rsidP="00530DEE"/>
    <w:p w:rsidR="001E026A" w:rsidRDefault="005D7C7A" w:rsidP="001E026A">
      <w:r>
        <w:t xml:space="preserve">Da keine Attribute </w:t>
      </w:r>
      <w:r w:rsidR="00D47020">
        <w:t xml:space="preserve">für das Technische Verfahren </w:t>
      </w:r>
      <w:r>
        <w:t xml:space="preserve">angegeben </w:t>
      </w:r>
      <w:r w:rsidR="00D47020">
        <w:t xml:space="preserve">wurden werden </w:t>
      </w:r>
      <w:r>
        <w:t>diese generi</w:t>
      </w:r>
      <w:r w:rsidR="00D47020">
        <w:t>sch genannt (Bsp.: TechAttr</w:t>
      </w:r>
      <w:r>
        <w:t>1,…)</w:t>
      </w:r>
    </w:p>
    <w:p w:rsidR="003A1B01" w:rsidRDefault="003A1B01" w:rsidP="001E026A"/>
    <w:p w:rsidR="003A1B01" w:rsidRDefault="003A1B01" w:rsidP="001E026A">
      <w:r>
        <w:t>Es wurden Typisierungsentitäten eingefügt, da diese Typen eindeutig und global innerhalb der Datenbank dargestellt werden sollen.</w:t>
      </w:r>
    </w:p>
    <w:p w:rsidR="009D4D12" w:rsidRDefault="003A1B01" w:rsidP="001E026A">
      <w:r>
        <w:t xml:space="preserve">Rabatklasse, Bestellpolitik, </w:t>
      </w:r>
      <w:r w:rsidR="0075492C">
        <w:t>Arbeitsplantyp, Teileart</w:t>
      </w:r>
      <w:r w:rsidR="00A51235">
        <w:t>, Fertigungsverfahren</w:t>
      </w:r>
    </w:p>
    <w:p w:rsidR="00190859" w:rsidRDefault="00190859" w:rsidP="001E026A"/>
    <w:p w:rsidR="00190859" w:rsidRDefault="00190859" w:rsidP="001E026A"/>
    <w:p w:rsidR="0075492C" w:rsidRDefault="0075492C" w:rsidP="0075492C">
      <w:pPr>
        <w:pStyle w:val="Heading2"/>
      </w:pPr>
      <w:bookmarkStart w:id="5" w:name="_Toc400654311"/>
      <w:r>
        <w:lastRenderedPageBreak/>
        <w:t>Relationales Model (textuell)</w:t>
      </w:r>
      <w:bookmarkEnd w:id="5"/>
    </w:p>
    <w:p w:rsidR="0075492C" w:rsidRDefault="0075492C" w:rsidP="0075492C">
      <w:r>
        <w:t>Folgend ist das textuelle Relationen Modell  angeführt.</w:t>
      </w:r>
    </w:p>
    <w:p w:rsidR="0075492C" w:rsidRDefault="0075492C" w:rsidP="0075492C">
      <w:r>
        <w:t>Sollten Attribute nullable sein so wird dies explizit angegeben, ansonsten sind not null Restriktionen implizit anzunehmen.</w:t>
      </w:r>
    </w:p>
    <w:p w:rsidR="0075492C" w:rsidRDefault="0075492C" w:rsidP="0075492C"/>
    <w:p w:rsidR="00DD0670" w:rsidRDefault="00DD0670" w:rsidP="00DD0670">
      <w:r w:rsidRPr="00744AE1">
        <w:rPr>
          <w:i/>
        </w:rPr>
        <w:t>Teileart</w:t>
      </w:r>
      <w:r>
        <w:t xml:space="preserve"> (Typ </w:t>
      </w:r>
      <w:r w:rsidRPr="0075492C">
        <w:rPr>
          <w:b/>
        </w:rPr>
        <w:t>(PK)</w:t>
      </w:r>
      <w:r>
        <w:t>)</w:t>
      </w:r>
      <w:r w:rsidRPr="00DD0670">
        <w:t xml:space="preserve"> </w:t>
      </w:r>
    </w:p>
    <w:p w:rsidR="00DD0670" w:rsidRDefault="00DD0670" w:rsidP="00DD0670">
      <w:r w:rsidRPr="00E20F54">
        <w:rPr>
          <w:i/>
        </w:rPr>
        <w:t>Rabatklasse</w:t>
      </w:r>
      <w:r>
        <w:t xml:space="preserve"> (Id </w:t>
      </w:r>
      <w:r w:rsidRPr="00D07F81">
        <w:rPr>
          <w:b/>
        </w:rPr>
        <w:t>(PK)</w:t>
      </w:r>
      <w:r>
        <w:t>, Beschreibung, Prozent)</w:t>
      </w:r>
    </w:p>
    <w:p w:rsidR="00DD0670" w:rsidRDefault="00DD0670" w:rsidP="0075492C">
      <w:r w:rsidRPr="00E20F54">
        <w:rPr>
          <w:i/>
        </w:rPr>
        <w:t>Bestellpolitik</w:t>
      </w:r>
      <w:r>
        <w:rPr>
          <w:i/>
        </w:rPr>
        <w:t xml:space="preserve"> </w:t>
      </w:r>
      <w:r>
        <w:t xml:space="preserve">(Id </w:t>
      </w:r>
      <w:r w:rsidRPr="00D07F81">
        <w:rPr>
          <w:b/>
        </w:rPr>
        <w:t>(PK)</w:t>
      </w:r>
      <w:r>
        <w:t>, Beschreibung)</w:t>
      </w:r>
    </w:p>
    <w:p w:rsidR="0075492C" w:rsidRPr="00744AE1" w:rsidRDefault="00744AE1" w:rsidP="0075492C">
      <w:r w:rsidRPr="00744AE1">
        <w:rPr>
          <w:i/>
        </w:rPr>
        <w:t>Teile</w:t>
      </w:r>
      <w:r>
        <w:t xml:space="preserve"> (</w:t>
      </w:r>
      <w:r w:rsidR="00EF758C">
        <w:t>Teilenummer</w:t>
      </w:r>
      <w:r w:rsidR="0075492C">
        <w:t xml:space="preserve"> </w:t>
      </w:r>
      <w:r w:rsidR="0075492C" w:rsidRPr="0075492C">
        <w:rPr>
          <w:b/>
        </w:rPr>
        <w:t>(PK)</w:t>
      </w:r>
      <w:r>
        <w:t xml:space="preserve">, </w:t>
      </w:r>
      <w:r w:rsidR="00EF758C">
        <w:t>Bezeichnung</w:t>
      </w:r>
      <w:r>
        <w:t xml:space="preserve">, Lagerbestand, </w:t>
      </w:r>
      <w:r w:rsidR="00EF758C">
        <w:t>Mengeneinheit</w:t>
      </w:r>
      <w:r>
        <w:t xml:space="preserve">, </w:t>
      </w:r>
      <w:r w:rsidR="00EF758C">
        <w:t>Teileart_Id</w:t>
      </w:r>
      <w:r w:rsidR="0075492C">
        <w:t xml:space="preserve"> </w:t>
      </w:r>
      <w:r w:rsidR="0075492C" w:rsidRPr="0075492C">
        <w:rPr>
          <w:b/>
        </w:rPr>
        <w:t>(FK - Teileart)</w:t>
      </w:r>
      <w:r>
        <w:t>)</w:t>
      </w:r>
    </w:p>
    <w:p w:rsidR="0075492C" w:rsidRDefault="00541A15" w:rsidP="0075492C">
      <w:r>
        <w:rPr>
          <w:i/>
        </w:rPr>
        <w:t>Stuekliste</w:t>
      </w:r>
      <w:r>
        <w:t xml:space="preserve"> (</w:t>
      </w:r>
      <w:r w:rsidR="00EF758C">
        <w:t>Oberteil_Id</w:t>
      </w:r>
      <w:r w:rsidR="0075492C">
        <w:t xml:space="preserve"> </w:t>
      </w:r>
      <w:r w:rsidR="0075492C" w:rsidRPr="0075492C">
        <w:rPr>
          <w:b/>
        </w:rPr>
        <w:t>(PK – FK - Teil)</w:t>
      </w:r>
      <w:r>
        <w:t xml:space="preserve">, </w:t>
      </w:r>
      <w:r w:rsidR="00EF758C">
        <w:t>Unterteil_Id</w:t>
      </w:r>
      <w:r w:rsidR="0075492C">
        <w:t xml:space="preserve"> </w:t>
      </w:r>
      <w:r w:rsidR="0075492C" w:rsidRPr="0075492C">
        <w:rPr>
          <w:b/>
        </w:rPr>
        <w:t>(PK – FK - Teil)</w:t>
      </w:r>
      <w:r>
        <w:t xml:space="preserve">, </w:t>
      </w:r>
      <w:r w:rsidR="00EF758C">
        <w:t>Menge</w:t>
      </w:r>
      <w:r>
        <w:t>)</w:t>
      </w:r>
    </w:p>
    <w:p w:rsidR="0075492C" w:rsidRDefault="0075492C" w:rsidP="0075492C">
      <w:r w:rsidRPr="00541A15">
        <w:rPr>
          <w:i/>
        </w:rPr>
        <w:t>Eigenteil</w:t>
      </w:r>
      <w:r w:rsidR="00541A15">
        <w:t xml:space="preserve"> (</w:t>
      </w:r>
      <w:r w:rsidR="00EF758C">
        <w:t>Teil_Id</w:t>
      </w:r>
      <w:r>
        <w:t xml:space="preserve"> </w:t>
      </w:r>
      <w:r w:rsidRPr="0075492C">
        <w:rPr>
          <w:b/>
        </w:rPr>
        <w:t>(PK – FK - Teil)</w:t>
      </w:r>
      <w:r w:rsidR="00541A15">
        <w:t xml:space="preserve">, </w:t>
      </w:r>
      <w:r w:rsidR="00EF758C">
        <w:t>MinLosgrösse</w:t>
      </w:r>
      <w:r w:rsidR="00541A15">
        <w:t xml:space="preserve">, </w:t>
      </w:r>
      <w:r w:rsidR="00EF758C">
        <w:t>MaxLosgrösse</w:t>
      </w:r>
      <w:r w:rsidR="00541A15">
        <w:t>)</w:t>
      </w:r>
    </w:p>
    <w:p w:rsidR="0075492C" w:rsidRPr="00541A15" w:rsidRDefault="0075492C" w:rsidP="0075492C">
      <w:r w:rsidRPr="00541A15">
        <w:rPr>
          <w:i/>
        </w:rPr>
        <w:t>Fremdteil</w:t>
      </w:r>
      <w:r w:rsidR="00541A15">
        <w:rPr>
          <w:i/>
        </w:rPr>
        <w:t xml:space="preserve"> </w:t>
      </w:r>
      <w:r w:rsidR="00541A15">
        <w:t>(</w:t>
      </w:r>
      <w:r w:rsidR="00EF758C">
        <w:t>Teil_Id</w:t>
      </w:r>
      <w:r>
        <w:t xml:space="preserve"> </w:t>
      </w:r>
      <w:r w:rsidRPr="0075492C">
        <w:rPr>
          <w:b/>
        </w:rPr>
        <w:t>(PK – FK - Teil)</w:t>
      </w:r>
      <w:r w:rsidR="00541A15">
        <w:t xml:space="preserve">, </w:t>
      </w:r>
      <w:r w:rsidR="00EF758C">
        <w:t>Lieferzeit</w:t>
      </w:r>
      <w:r w:rsidR="00541A15">
        <w:t xml:space="preserve">, </w:t>
      </w:r>
      <w:r w:rsidR="00EF758C">
        <w:t>Bestelpolitik_Id</w:t>
      </w:r>
      <w:r w:rsidR="00D07F81">
        <w:t xml:space="preserve"> </w:t>
      </w:r>
      <w:r w:rsidR="00D07F81" w:rsidRPr="00D07F81">
        <w:rPr>
          <w:b/>
        </w:rPr>
        <w:t>(</w:t>
      </w:r>
      <w:r w:rsidR="00D07F81">
        <w:rPr>
          <w:b/>
        </w:rPr>
        <w:t>F</w:t>
      </w:r>
      <w:r w:rsidR="00D07F81" w:rsidRPr="00D07F81">
        <w:rPr>
          <w:b/>
        </w:rPr>
        <w:t>K</w:t>
      </w:r>
      <w:r w:rsidR="00D07F81">
        <w:rPr>
          <w:b/>
        </w:rPr>
        <w:t xml:space="preserve"> - Bestellpolitik</w:t>
      </w:r>
      <w:r w:rsidR="00D07F81" w:rsidRPr="00D07F81">
        <w:rPr>
          <w:b/>
        </w:rPr>
        <w:t>)</w:t>
      </w:r>
      <w:r w:rsidR="00541A15">
        <w:t>)</w:t>
      </w:r>
    </w:p>
    <w:p w:rsidR="00E20F54" w:rsidRDefault="0075492C" w:rsidP="00DD0670">
      <w:r w:rsidRPr="00E20F54">
        <w:rPr>
          <w:i/>
        </w:rPr>
        <w:t>Artikel</w:t>
      </w:r>
      <w:r w:rsidR="00E20F54">
        <w:rPr>
          <w:i/>
        </w:rPr>
        <w:t xml:space="preserve"> </w:t>
      </w:r>
      <w:r w:rsidR="00E20F54">
        <w:t>(</w:t>
      </w:r>
      <w:r w:rsidR="00EF758C">
        <w:t>Teil_Id</w:t>
      </w:r>
      <w:r>
        <w:t xml:space="preserve"> </w:t>
      </w:r>
      <w:r w:rsidRPr="0075492C">
        <w:rPr>
          <w:b/>
        </w:rPr>
        <w:t>(PK – FK - Teil)</w:t>
      </w:r>
      <w:r w:rsidR="00E20F54">
        <w:t xml:space="preserve">, </w:t>
      </w:r>
      <w:r w:rsidR="00EF758C">
        <w:t>Rabatklasse_Id</w:t>
      </w:r>
      <w:r w:rsidR="00E20F54">
        <w:t xml:space="preserve"> </w:t>
      </w:r>
      <w:r w:rsidR="00D07F81" w:rsidRPr="00D07F81">
        <w:rPr>
          <w:b/>
        </w:rPr>
        <w:t>(</w:t>
      </w:r>
      <w:r w:rsidR="00E20F54">
        <w:rPr>
          <w:b/>
        </w:rPr>
        <w:t xml:space="preserve">nullable </w:t>
      </w:r>
      <w:r w:rsidR="00D07F81" w:rsidRPr="00D07F81">
        <w:rPr>
          <w:b/>
        </w:rPr>
        <w:t>FK - Rabatklasse)</w:t>
      </w:r>
      <w:r w:rsidR="00E20F54">
        <w:t>)</w:t>
      </w:r>
    </w:p>
    <w:p w:rsidR="00F377FB" w:rsidRPr="00E20F54" w:rsidRDefault="00DD0670" w:rsidP="00F377FB">
      <w:r w:rsidRPr="00E20F54">
        <w:rPr>
          <w:i/>
        </w:rPr>
        <w:t>Fertigungsverfahren</w:t>
      </w:r>
      <w:r>
        <w:t xml:space="preserve"> (Typ </w:t>
      </w:r>
      <w:r w:rsidRPr="00D07F81">
        <w:rPr>
          <w:b/>
        </w:rPr>
        <w:t>(PK)</w:t>
      </w:r>
      <w:r>
        <w:t>)</w:t>
      </w:r>
      <w:r w:rsidR="00F377FB" w:rsidRPr="00F377FB">
        <w:t xml:space="preserve"> </w:t>
      </w:r>
    </w:p>
    <w:p w:rsidR="00DD0670" w:rsidRPr="00DD0670" w:rsidRDefault="00F377FB" w:rsidP="001E026A">
      <w:r w:rsidRPr="00E20F54">
        <w:rPr>
          <w:i/>
        </w:rPr>
        <w:t>Arbeit</w:t>
      </w:r>
      <w:r>
        <w:rPr>
          <w:i/>
        </w:rPr>
        <w:t>splantyp</w:t>
      </w:r>
      <w:r>
        <w:t xml:space="preserve"> (Typ </w:t>
      </w:r>
      <w:r w:rsidRPr="00A631D8">
        <w:rPr>
          <w:b/>
        </w:rPr>
        <w:t>(PK)</w:t>
      </w:r>
      <w:r>
        <w:t>)</w:t>
      </w:r>
    </w:p>
    <w:p w:rsidR="00D07F81" w:rsidRDefault="00D07F81" w:rsidP="001E026A">
      <w:r w:rsidRPr="00E20F54">
        <w:rPr>
          <w:i/>
        </w:rPr>
        <w:t>Fertigungsauftrag</w:t>
      </w:r>
      <w:r w:rsidR="00E20F54">
        <w:t xml:space="preserve"> (</w:t>
      </w:r>
      <w:r w:rsidR="00EF758C">
        <w:t>Auftragsnummer</w:t>
      </w:r>
      <w:r>
        <w:t xml:space="preserve"> </w:t>
      </w:r>
      <w:r w:rsidRPr="00D07F81">
        <w:rPr>
          <w:b/>
        </w:rPr>
        <w:t>(PK)</w:t>
      </w:r>
      <w:r w:rsidR="00E20F54">
        <w:t xml:space="preserve">, </w:t>
      </w:r>
      <w:r w:rsidR="00EF758C">
        <w:t>Fertigstellungsdatum</w:t>
      </w:r>
      <w:r w:rsidR="00E20F54">
        <w:t xml:space="preserve">, </w:t>
      </w:r>
      <w:r>
        <w:t>Menge</w:t>
      </w:r>
      <w:r w:rsidR="00DD0670">
        <w:t xml:space="preserve">, Teil_Id </w:t>
      </w:r>
      <w:r w:rsidR="00DD0670" w:rsidRPr="00DD0670">
        <w:rPr>
          <w:b/>
        </w:rPr>
        <w:t>(FK - Teil)</w:t>
      </w:r>
      <w:r w:rsidR="00E20F54">
        <w:t>)</w:t>
      </w:r>
    </w:p>
    <w:p w:rsidR="00A702C7" w:rsidRPr="00A702C7" w:rsidRDefault="00D07F81" w:rsidP="00406985">
      <w:r w:rsidRPr="00E20F54">
        <w:rPr>
          <w:i/>
        </w:rPr>
        <w:t>Technisches Verfahren</w:t>
      </w:r>
      <w:r w:rsidR="00E20F54">
        <w:t xml:space="preserve"> (</w:t>
      </w:r>
      <w:r w:rsidR="00EF758C">
        <w:t>Verfahrensnummer</w:t>
      </w:r>
      <w:r>
        <w:t xml:space="preserve"> </w:t>
      </w:r>
      <w:r w:rsidRPr="00D07F81">
        <w:rPr>
          <w:b/>
        </w:rPr>
        <w:t>(PK)</w:t>
      </w:r>
      <w:r w:rsidR="00E20F54">
        <w:t>, TechA</w:t>
      </w:r>
      <w:r w:rsidR="00EF758C" w:rsidRPr="00EF758C">
        <w:t>ttr1</w:t>
      </w:r>
      <w:r w:rsidR="00E20F54">
        <w:t>, TechA</w:t>
      </w:r>
      <w:r w:rsidR="00EF758C" w:rsidRPr="00EF758C">
        <w:t>ttr2</w:t>
      </w:r>
      <w:r w:rsidR="00E20F54">
        <w:t>,</w:t>
      </w:r>
      <w:r>
        <w:t xml:space="preserve"> </w:t>
      </w:r>
      <w:r w:rsidR="00EF758C">
        <w:t xml:space="preserve">Fertigungsverfahren_Id </w:t>
      </w:r>
      <w:r w:rsidR="00124140" w:rsidRPr="00124140">
        <w:rPr>
          <w:b/>
        </w:rPr>
        <w:t>(FK - Fertigungsverfahren)</w:t>
      </w:r>
      <w:r w:rsidR="00E20F54">
        <w:t>)</w:t>
      </w:r>
    </w:p>
    <w:p w:rsidR="00697716" w:rsidRPr="00E20F54" w:rsidRDefault="00EF758C" w:rsidP="001E026A">
      <w:r w:rsidRPr="00E20F54">
        <w:rPr>
          <w:i/>
        </w:rPr>
        <w:t>Arbeitsgang</w:t>
      </w:r>
      <w:r w:rsidR="00E20F54">
        <w:rPr>
          <w:i/>
        </w:rPr>
        <w:t xml:space="preserve"> </w:t>
      </w:r>
      <w:r w:rsidR="00E20F54">
        <w:t>(</w:t>
      </w:r>
      <w:r>
        <w:t xml:space="preserve">Id </w:t>
      </w:r>
      <w:r w:rsidRPr="00EF758C">
        <w:rPr>
          <w:b/>
        </w:rPr>
        <w:t>(PK)</w:t>
      </w:r>
      <w:r w:rsidR="00E20F54">
        <w:t xml:space="preserve">, </w:t>
      </w:r>
      <w:r>
        <w:t>Ordinal</w:t>
      </w:r>
      <w:r w:rsidR="00E20F54">
        <w:t xml:space="preserve">, </w:t>
      </w:r>
      <w:r>
        <w:t>Beschreibung</w:t>
      </w:r>
      <w:r w:rsidR="00E20F54">
        <w:t xml:space="preserve">, </w:t>
      </w:r>
      <w:r w:rsidR="00DD0670">
        <w:t>Arbeitsplan</w:t>
      </w:r>
      <w:r w:rsidR="00697716">
        <w:t xml:space="preserve">_Id </w:t>
      </w:r>
      <w:r w:rsidR="00697716" w:rsidRPr="00697716">
        <w:rPr>
          <w:b/>
        </w:rPr>
        <w:t>(FK - Arbeitsplan)</w:t>
      </w:r>
      <w:r w:rsidR="00E20F54">
        <w:t xml:space="preserve">, </w:t>
      </w:r>
      <w:r w:rsidR="00697716">
        <w:t xml:space="preserve">Technisches_Verfahren_Id </w:t>
      </w:r>
      <w:r w:rsidR="00697716" w:rsidRPr="00E20F54">
        <w:rPr>
          <w:b/>
        </w:rPr>
        <w:t>(FK – Technisches Verfahren)</w:t>
      </w:r>
      <w:r w:rsidR="00E20F54">
        <w:t>)</w:t>
      </w:r>
    </w:p>
    <w:p w:rsidR="00A631D8" w:rsidRPr="00E20F54" w:rsidRDefault="00EF758C" w:rsidP="00F377FB">
      <w:r w:rsidRPr="00E20F54">
        <w:rPr>
          <w:i/>
        </w:rPr>
        <w:t>Arbeitsplan</w:t>
      </w:r>
      <w:r w:rsidR="00E20F54">
        <w:t xml:space="preserve"> (</w:t>
      </w:r>
      <w:r>
        <w:t>I</w:t>
      </w:r>
      <w:r w:rsidR="00BC601A">
        <w:t>d</w:t>
      </w:r>
      <w:r>
        <w:t xml:space="preserve"> </w:t>
      </w:r>
      <w:r w:rsidRPr="00EF758C">
        <w:rPr>
          <w:b/>
        </w:rPr>
        <w:t>(PK)</w:t>
      </w:r>
      <w:r w:rsidR="00E20F54">
        <w:t xml:space="preserve">, </w:t>
      </w:r>
      <w:r>
        <w:t>Name</w:t>
      </w:r>
      <w:r w:rsidR="00E20F54">
        <w:t xml:space="preserve">, </w:t>
      </w:r>
      <w:r>
        <w:t>Beschreibung</w:t>
      </w:r>
      <w:r w:rsidR="00E20F54">
        <w:t xml:space="preserve">, </w:t>
      </w:r>
      <w:r>
        <w:t>Erstellername</w:t>
      </w:r>
      <w:r w:rsidR="00E20F54">
        <w:t xml:space="preserve">, </w:t>
      </w:r>
      <w:r w:rsidR="00697716">
        <w:t>Erstellungsdatum</w:t>
      </w:r>
      <w:r w:rsidR="00E20F54">
        <w:t>,</w:t>
      </w:r>
      <w:r w:rsidR="00A631D8">
        <w:t xml:space="preserve"> Arbeitsplantyp_Id </w:t>
      </w:r>
      <w:r w:rsidR="00A631D8" w:rsidRPr="00A631D8">
        <w:rPr>
          <w:b/>
        </w:rPr>
        <w:t>(FK - Arbeitsplantyp)</w:t>
      </w:r>
      <w:r w:rsidR="00E20F54">
        <w:t>)</w:t>
      </w:r>
    </w:p>
    <w:p w:rsidR="00A631D8" w:rsidRDefault="00A631D8" w:rsidP="001E026A">
      <w:r w:rsidRPr="00E20F54">
        <w:rPr>
          <w:i/>
        </w:rPr>
        <w:t>Arbeitsgangkomponentenzuordnung</w:t>
      </w:r>
      <w:r w:rsidR="00E20F54">
        <w:rPr>
          <w:i/>
        </w:rPr>
        <w:t xml:space="preserve"> </w:t>
      </w:r>
      <w:r w:rsidR="00E20F54">
        <w:t>(</w:t>
      </w:r>
      <w:r>
        <w:t xml:space="preserve">Teil_Id </w:t>
      </w:r>
      <w:r w:rsidRPr="00A631D8">
        <w:rPr>
          <w:b/>
        </w:rPr>
        <w:t>(PK – FK - Teil)</w:t>
      </w:r>
      <w:r w:rsidR="00E20F54">
        <w:t xml:space="preserve">, </w:t>
      </w:r>
      <w:r>
        <w:t xml:space="preserve">Arbeitsgang_Id </w:t>
      </w:r>
      <w:r w:rsidRPr="00A631D8">
        <w:rPr>
          <w:b/>
        </w:rPr>
        <w:t>(PK – FK - Teil)</w:t>
      </w:r>
      <w:r w:rsidR="00E20F54">
        <w:t xml:space="preserve"> ,</w:t>
      </w:r>
      <w:r>
        <w:t xml:space="preserve"> Menge</w:t>
      </w:r>
      <w:r w:rsidR="00E20F54">
        <w:t>)</w:t>
      </w:r>
    </w:p>
    <w:p w:rsidR="008F43A4" w:rsidRPr="00E20F54" w:rsidRDefault="00A631D8" w:rsidP="001E026A">
      <w:r w:rsidRPr="00E20F54">
        <w:rPr>
          <w:i/>
        </w:rPr>
        <w:t>Arbeitsplanzuordnung</w:t>
      </w:r>
      <w:r w:rsidR="00E20F54" w:rsidRPr="00E20F54">
        <w:rPr>
          <w:i/>
        </w:rPr>
        <w:t xml:space="preserve"> </w:t>
      </w:r>
      <w:r w:rsidR="00E20F54" w:rsidRPr="00E20F54">
        <w:t>(</w:t>
      </w:r>
      <w:r>
        <w:t xml:space="preserve">Eigenteil_Id </w:t>
      </w:r>
      <w:r w:rsidRPr="00A631D8">
        <w:rPr>
          <w:b/>
        </w:rPr>
        <w:t>(PK – FK - Eigenteil)</w:t>
      </w:r>
      <w:r w:rsidR="00E20F54">
        <w:t xml:space="preserve">, </w:t>
      </w:r>
      <w:r>
        <w:t xml:space="preserve">Arbeitsplan_Id </w:t>
      </w:r>
      <w:r w:rsidRPr="00A631D8">
        <w:rPr>
          <w:b/>
        </w:rPr>
        <w:t>(PK – FK - Arbeitsplan)</w:t>
      </w:r>
      <w:r w:rsidR="00E20F54">
        <w:t>)</w:t>
      </w:r>
    </w:p>
    <w:p w:rsidR="00E20F54" w:rsidRDefault="00B473AD" w:rsidP="001E026A">
      <w:r w:rsidRPr="00E20F54">
        <w:rPr>
          <w:i/>
        </w:rPr>
        <w:t>Betriebsmittel</w:t>
      </w:r>
      <w:r w:rsidR="00E20F54">
        <w:t xml:space="preserve"> (</w:t>
      </w:r>
      <w:r>
        <w:t xml:space="preserve">Id </w:t>
      </w:r>
      <w:r w:rsidRPr="00B473AD">
        <w:rPr>
          <w:b/>
        </w:rPr>
        <w:t>(PK)</w:t>
      </w:r>
      <w:r w:rsidR="00E20F54">
        <w:t xml:space="preserve">, </w:t>
      </w:r>
      <w:r>
        <w:t>Name</w:t>
      </w:r>
      <w:r w:rsidR="00E20F54">
        <w:t xml:space="preserve">, </w:t>
      </w:r>
      <w:r>
        <w:t>Beschreibung</w:t>
      </w:r>
      <w:r w:rsidR="00E20F54">
        <w:t>)</w:t>
      </w:r>
    </w:p>
    <w:p w:rsidR="00E20F54" w:rsidRDefault="00E20F54" w:rsidP="001E026A">
      <w:r>
        <w:rPr>
          <w:i/>
        </w:rPr>
        <w:t>Werkzeug</w:t>
      </w:r>
      <w:r>
        <w:t xml:space="preserve"> (</w:t>
      </w:r>
      <w:r w:rsidR="00B473AD">
        <w:t xml:space="preserve">Betriebsmittel_Id </w:t>
      </w:r>
      <w:r w:rsidR="00B473AD" w:rsidRPr="00B473AD">
        <w:rPr>
          <w:b/>
        </w:rPr>
        <w:t xml:space="preserve">(PK – FK </w:t>
      </w:r>
      <w:r w:rsidR="00B473AD">
        <w:rPr>
          <w:b/>
        </w:rPr>
        <w:t>- Betrie</w:t>
      </w:r>
      <w:r w:rsidR="00B473AD" w:rsidRPr="00B473AD">
        <w:rPr>
          <w:b/>
        </w:rPr>
        <w:t>bsmittel)</w:t>
      </w:r>
      <w:r>
        <w:t>)</w:t>
      </w:r>
    </w:p>
    <w:p w:rsidR="00E20F54" w:rsidRDefault="00B473AD" w:rsidP="001E026A">
      <w:r w:rsidRPr="00E20F54">
        <w:rPr>
          <w:i/>
        </w:rPr>
        <w:t>Maschine</w:t>
      </w:r>
      <w:r w:rsidR="00E20F54">
        <w:t xml:space="preserve"> (</w:t>
      </w:r>
      <w:r>
        <w:t xml:space="preserve">Betriebsmittel_Id </w:t>
      </w:r>
      <w:r w:rsidRPr="00B473AD">
        <w:rPr>
          <w:b/>
        </w:rPr>
        <w:t xml:space="preserve">(PK – FK </w:t>
      </w:r>
      <w:r>
        <w:rPr>
          <w:b/>
        </w:rPr>
        <w:t>- Betrie</w:t>
      </w:r>
      <w:r w:rsidRPr="00B473AD">
        <w:rPr>
          <w:b/>
        </w:rPr>
        <w:t>bsmittel)</w:t>
      </w:r>
      <w:r w:rsidR="00E20F54">
        <w:t>)</w:t>
      </w:r>
    </w:p>
    <w:p w:rsidR="001E026A" w:rsidRDefault="008F43A4" w:rsidP="00E20F54">
      <w:r w:rsidRPr="00E20F54">
        <w:rPr>
          <w:i/>
        </w:rPr>
        <w:t>Arbeitsgangzuordnung</w:t>
      </w:r>
      <w:r w:rsidR="00E20F54">
        <w:t xml:space="preserve"> (</w:t>
      </w:r>
      <w:r>
        <w:t xml:space="preserve">Betriebsmittel_Id </w:t>
      </w:r>
      <w:r w:rsidRPr="008F43A4">
        <w:rPr>
          <w:b/>
        </w:rPr>
        <w:t>(PK – FK - Betriebsmittel)</w:t>
      </w:r>
      <w:r w:rsidR="00E20F54">
        <w:t xml:space="preserve">, </w:t>
      </w:r>
      <w:r>
        <w:t xml:space="preserve">Arbeitsgang_Id </w:t>
      </w:r>
      <w:r w:rsidRPr="008F43A4">
        <w:rPr>
          <w:b/>
        </w:rPr>
        <w:t>(PK – FK - Betriebsmittel)</w:t>
      </w:r>
      <w:r w:rsidR="00E20F54">
        <w:t xml:space="preserve">, </w:t>
      </w:r>
      <w:r>
        <w:t>Rüstzeit</w:t>
      </w:r>
      <w:r w:rsidR="00E20F54">
        <w:t xml:space="preserve">, </w:t>
      </w:r>
      <w:r>
        <w:t>Beschreibung</w:t>
      </w:r>
      <w:r w:rsidR="00E20F54">
        <w:t>)</w:t>
      </w:r>
    </w:p>
    <w:p w:rsidR="00190859" w:rsidRDefault="00190859" w:rsidP="00190859">
      <w:pPr>
        <w:pStyle w:val="Heading1"/>
      </w:pPr>
      <w:bookmarkStart w:id="6" w:name="_Toc400654312"/>
      <w:r>
        <w:lastRenderedPageBreak/>
        <w:t>Spedition</w:t>
      </w:r>
      <w:bookmarkEnd w:id="6"/>
    </w:p>
    <w:p w:rsidR="00190859" w:rsidRDefault="00190859" w:rsidP="00190859">
      <w:r>
        <w:t>Folgend ist die Dokumentation für die Aufgabe Spedit</w:t>
      </w:r>
      <w:r w:rsidR="00257A53">
        <w:t>i</w:t>
      </w:r>
      <w:bookmarkStart w:id="7" w:name="_GoBack"/>
      <w:bookmarkEnd w:id="7"/>
      <w:r>
        <w:t>on angeführt.</w:t>
      </w:r>
    </w:p>
    <w:p w:rsidR="00190859" w:rsidRDefault="00190859" w:rsidP="00190859">
      <w:pPr>
        <w:pStyle w:val="Heading2"/>
      </w:pPr>
      <w:bookmarkStart w:id="8" w:name="_Toc400654313"/>
      <w:r>
        <w:t>Teilaufgabe A</w:t>
      </w:r>
      <w:bookmarkEnd w:id="8"/>
    </w:p>
    <w:p w:rsidR="00190859" w:rsidRDefault="00190859" w:rsidP="00190859">
      <w:pPr>
        <w:jc w:val="center"/>
      </w:pPr>
      <w:r>
        <w:rPr>
          <w:noProof/>
          <w:lang w:val="en-US"/>
        </w:rPr>
        <w:drawing>
          <wp:inline distT="0" distB="0" distL="0" distR="0">
            <wp:extent cx="36766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dition_A.jpg"/>
                    <pic:cNvPicPr/>
                  </pic:nvPicPr>
                  <pic:blipFill>
                    <a:blip r:embed="rId11">
                      <a:extLst>
                        <a:ext uri="{28A0092B-C50C-407E-A947-70E740481C1C}">
                          <a14:useLocalDpi xmlns:a14="http://schemas.microsoft.com/office/drawing/2010/main" val="0"/>
                        </a:ext>
                      </a:extLst>
                    </a:blip>
                    <a:stretch>
                      <a:fillRect/>
                    </a:stretch>
                  </pic:blipFill>
                  <pic:spPr>
                    <a:xfrm>
                      <a:off x="0" y="0"/>
                      <a:ext cx="3676650" cy="2181225"/>
                    </a:xfrm>
                    <a:prstGeom prst="rect">
                      <a:avLst/>
                    </a:prstGeom>
                  </pic:spPr>
                </pic:pic>
              </a:graphicData>
            </a:graphic>
          </wp:inline>
        </w:drawing>
      </w:r>
    </w:p>
    <w:p w:rsidR="00190859" w:rsidRDefault="00190859" w:rsidP="00190859">
      <w:r>
        <w:t>1..* Beziehung zwischen den ternär verknüpften Entitäten, da:</w:t>
      </w:r>
    </w:p>
    <w:p w:rsidR="00190859" w:rsidRDefault="00190859" w:rsidP="00190859">
      <w:pPr>
        <w:pStyle w:val="ListParagraph"/>
        <w:numPr>
          <w:ilvl w:val="0"/>
          <w:numId w:val="22"/>
        </w:numPr>
      </w:pPr>
      <w:r>
        <w:t>Eine Bestellung von mehreren Fahrzeugen über mehrere Strecken transportiert werden kann</w:t>
      </w:r>
    </w:p>
    <w:p w:rsidR="00190859" w:rsidRDefault="00190859" w:rsidP="00190859">
      <w:pPr>
        <w:pStyle w:val="ListParagraph"/>
        <w:numPr>
          <w:ilvl w:val="0"/>
          <w:numId w:val="22"/>
        </w:numPr>
      </w:pPr>
      <w:r>
        <w:t>Über eine Strecke mehrere Bestellungen mit verschiedenen Fahrzeugen transportiert werden kann</w:t>
      </w:r>
    </w:p>
    <w:p w:rsidR="00190859" w:rsidRDefault="00190859" w:rsidP="00190859">
      <w:pPr>
        <w:pStyle w:val="ListParagraph"/>
        <w:numPr>
          <w:ilvl w:val="0"/>
          <w:numId w:val="22"/>
        </w:numPr>
      </w:pPr>
      <w:r>
        <w:t>Ein Fahrzeugtyp auf mehreren Strecken verwendet werden darf und auch mehrere Bestellungen über diese transportiert.</w:t>
      </w:r>
    </w:p>
    <w:p w:rsidR="00190859" w:rsidRDefault="00264E63" w:rsidP="00264E63">
      <w:pPr>
        <w:pStyle w:val="Heading2"/>
      </w:pPr>
      <w:bookmarkStart w:id="9" w:name="_Toc400654314"/>
      <w:r>
        <w:t>Teilaufgabe B</w:t>
      </w:r>
      <w:bookmarkEnd w:id="9"/>
    </w:p>
    <w:p w:rsidR="00264E63" w:rsidRDefault="003F5174" w:rsidP="00264E63">
      <w:pPr>
        <w:jc w:val="center"/>
      </w:pPr>
      <w:r>
        <w:rPr>
          <w:noProof/>
          <w:lang w:val="en-US"/>
        </w:rPr>
        <w:drawing>
          <wp:inline distT="0" distB="0" distL="0" distR="0">
            <wp:extent cx="5760720" cy="183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dition_B.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1837055"/>
                    </a:xfrm>
                    <a:prstGeom prst="rect">
                      <a:avLst/>
                    </a:prstGeom>
                  </pic:spPr>
                </pic:pic>
              </a:graphicData>
            </a:graphic>
          </wp:inline>
        </w:drawing>
      </w:r>
    </w:p>
    <w:p w:rsidR="00264E63" w:rsidRDefault="00264E63" w:rsidP="00264E63"/>
    <w:p w:rsidR="00264E63" w:rsidRPr="00264E63" w:rsidRDefault="00264E63" w:rsidP="00264E63">
      <w:r>
        <w:t>Eine ternäre Beziehung ist hier nicht mehr notwendig da ein Fahrzeugtyp genau einer Strecke zugeordnet ist und daher keine Mehrfachverwendungen mehr abzubilden sind. Der Fahrzeugtyp kann hierbei über die Strecke identifiziert werden.</w:t>
      </w:r>
    </w:p>
    <w:sectPr w:rsidR="00264E63" w:rsidRPr="00264E63" w:rsidSect="00715E33">
      <w:headerReference w:type="even" r:id="rId13"/>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602" w:rsidRDefault="00D43602" w:rsidP="00854350">
      <w:pPr>
        <w:spacing w:line="240" w:lineRule="auto"/>
      </w:pPr>
      <w:r>
        <w:separator/>
      </w:r>
    </w:p>
  </w:endnote>
  <w:endnote w:type="continuationSeparator" w:id="0">
    <w:p w:rsidR="00D43602" w:rsidRDefault="00D43602"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257A53">
          <w:rPr>
            <w:noProof/>
          </w:rPr>
          <w:t>5</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602" w:rsidRDefault="00D43602" w:rsidP="00854350">
      <w:pPr>
        <w:spacing w:line="240" w:lineRule="auto"/>
      </w:pPr>
      <w:r>
        <w:separator/>
      </w:r>
    </w:p>
  </w:footnote>
  <w:footnote w:type="continuationSeparator" w:id="0">
    <w:p w:rsidR="00D43602" w:rsidRDefault="00D43602"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w:t>
    </w:r>
    <w:r w:rsidR="001005E4">
      <w:rPr>
        <w:lang w:val="en-US"/>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A05376A"/>
    <w:multiLevelType w:val="hybridMultilevel"/>
    <w:tmpl w:val="5030AFE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3">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7">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4"/>
  </w:num>
  <w:num w:numId="2">
    <w:abstractNumId w:val="11"/>
  </w:num>
  <w:num w:numId="3">
    <w:abstractNumId w:val="11"/>
  </w:num>
  <w:num w:numId="4">
    <w:abstractNumId w:val="11"/>
  </w:num>
  <w:num w:numId="5">
    <w:abstractNumId w:val="10"/>
  </w:num>
  <w:num w:numId="6">
    <w:abstractNumId w:val="13"/>
  </w:num>
  <w:num w:numId="7">
    <w:abstractNumId w:val="4"/>
  </w:num>
  <w:num w:numId="8">
    <w:abstractNumId w:val="1"/>
  </w:num>
  <w:num w:numId="9">
    <w:abstractNumId w:val="15"/>
  </w:num>
  <w:num w:numId="10">
    <w:abstractNumId w:val="8"/>
  </w:num>
  <w:num w:numId="11">
    <w:abstractNumId w:val="17"/>
  </w:num>
  <w:num w:numId="12">
    <w:abstractNumId w:val="16"/>
  </w:num>
  <w:num w:numId="13">
    <w:abstractNumId w:val="3"/>
  </w:num>
  <w:num w:numId="14">
    <w:abstractNumId w:val="2"/>
  </w:num>
  <w:num w:numId="15">
    <w:abstractNumId w:val="9"/>
  </w:num>
  <w:num w:numId="16">
    <w:abstractNumId w:val="5"/>
  </w:num>
  <w:num w:numId="17">
    <w:abstractNumId w:val="12"/>
  </w:num>
  <w:num w:numId="18">
    <w:abstractNumId w:val="0"/>
  </w:num>
  <w:num w:numId="19">
    <w:abstractNumId w:val="7"/>
  </w:num>
  <w:num w:numId="20">
    <w:abstractNumId w:val="4"/>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35B66"/>
    <w:rsid w:val="00071574"/>
    <w:rsid w:val="00073B13"/>
    <w:rsid w:val="00090691"/>
    <w:rsid w:val="000A1A22"/>
    <w:rsid w:val="000A377F"/>
    <w:rsid w:val="000E39F2"/>
    <w:rsid w:val="000E7236"/>
    <w:rsid w:val="000F43CE"/>
    <w:rsid w:val="001005E4"/>
    <w:rsid w:val="001176BF"/>
    <w:rsid w:val="001218C7"/>
    <w:rsid w:val="00124140"/>
    <w:rsid w:val="00152FFF"/>
    <w:rsid w:val="00165F14"/>
    <w:rsid w:val="001836A5"/>
    <w:rsid w:val="00186101"/>
    <w:rsid w:val="00190476"/>
    <w:rsid w:val="00190859"/>
    <w:rsid w:val="001A66B7"/>
    <w:rsid w:val="001C03AA"/>
    <w:rsid w:val="001D713D"/>
    <w:rsid w:val="001E026A"/>
    <w:rsid w:val="001F3A3B"/>
    <w:rsid w:val="0020676F"/>
    <w:rsid w:val="00206A6F"/>
    <w:rsid w:val="0020712F"/>
    <w:rsid w:val="00220484"/>
    <w:rsid w:val="0022611A"/>
    <w:rsid w:val="00243E5E"/>
    <w:rsid w:val="00246A56"/>
    <w:rsid w:val="002513A8"/>
    <w:rsid w:val="00257A53"/>
    <w:rsid w:val="00264E63"/>
    <w:rsid w:val="00271E6E"/>
    <w:rsid w:val="00282D0E"/>
    <w:rsid w:val="00283E62"/>
    <w:rsid w:val="0028500D"/>
    <w:rsid w:val="002A508B"/>
    <w:rsid w:val="002E3F19"/>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3494"/>
    <w:rsid w:val="00385920"/>
    <w:rsid w:val="00386853"/>
    <w:rsid w:val="00393750"/>
    <w:rsid w:val="003A1B01"/>
    <w:rsid w:val="003A1E24"/>
    <w:rsid w:val="003A3BAB"/>
    <w:rsid w:val="003A5715"/>
    <w:rsid w:val="003A62C1"/>
    <w:rsid w:val="003B1D20"/>
    <w:rsid w:val="003B2391"/>
    <w:rsid w:val="003C1649"/>
    <w:rsid w:val="003C4971"/>
    <w:rsid w:val="003D5E89"/>
    <w:rsid w:val="003E4327"/>
    <w:rsid w:val="003F5174"/>
    <w:rsid w:val="00404200"/>
    <w:rsid w:val="00406985"/>
    <w:rsid w:val="004122C9"/>
    <w:rsid w:val="00426A69"/>
    <w:rsid w:val="00431C00"/>
    <w:rsid w:val="0043372E"/>
    <w:rsid w:val="00463F28"/>
    <w:rsid w:val="00466B57"/>
    <w:rsid w:val="00467C5E"/>
    <w:rsid w:val="00471477"/>
    <w:rsid w:val="004842CD"/>
    <w:rsid w:val="004847C4"/>
    <w:rsid w:val="00492AE3"/>
    <w:rsid w:val="004B3005"/>
    <w:rsid w:val="004D5864"/>
    <w:rsid w:val="004E1DD6"/>
    <w:rsid w:val="00501389"/>
    <w:rsid w:val="005024E7"/>
    <w:rsid w:val="0050312A"/>
    <w:rsid w:val="00503AB0"/>
    <w:rsid w:val="0050478C"/>
    <w:rsid w:val="00515407"/>
    <w:rsid w:val="00525260"/>
    <w:rsid w:val="00530DEE"/>
    <w:rsid w:val="00541A15"/>
    <w:rsid w:val="00542E75"/>
    <w:rsid w:val="00563A20"/>
    <w:rsid w:val="005641D6"/>
    <w:rsid w:val="00565AC5"/>
    <w:rsid w:val="00592CC5"/>
    <w:rsid w:val="005965C4"/>
    <w:rsid w:val="005A1F2A"/>
    <w:rsid w:val="005B4D42"/>
    <w:rsid w:val="005B55F1"/>
    <w:rsid w:val="005C469E"/>
    <w:rsid w:val="005D0812"/>
    <w:rsid w:val="005D5ED6"/>
    <w:rsid w:val="005D7C7A"/>
    <w:rsid w:val="005F14D6"/>
    <w:rsid w:val="006052ED"/>
    <w:rsid w:val="006077B0"/>
    <w:rsid w:val="006378F7"/>
    <w:rsid w:val="006402A7"/>
    <w:rsid w:val="00645A15"/>
    <w:rsid w:val="00652DC2"/>
    <w:rsid w:val="00663C74"/>
    <w:rsid w:val="006700BA"/>
    <w:rsid w:val="00670FDB"/>
    <w:rsid w:val="00687AFC"/>
    <w:rsid w:val="00693A96"/>
    <w:rsid w:val="00697716"/>
    <w:rsid w:val="006C26C4"/>
    <w:rsid w:val="006E2A2E"/>
    <w:rsid w:val="006F2B12"/>
    <w:rsid w:val="00715E33"/>
    <w:rsid w:val="0072134C"/>
    <w:rsid w:val="00734B7B"/>
    <w:rsid w:val="00744AE1"/>
    <w:rsid w:val="0075492C"/>
    <w:rsid w:val="00763A50"/>
    <w:rsid w:val="00776C77"/>
    <w:rsid w:val="00780FC8"/>
    <w:rsid w:val="007971AB"/>
    <w:rsid w:val="007D571D"/>
    <w:rsid w:val="007D61F6"/>
    <w:rsid w:val="007D74A6"/>
    <w:rsid w:val="007E1781"/>
    <w:rsid w:val="007E22E6"/>
    <w:rsid w:val="007F55FD"/>
    <w:rsid w:val="00800A54"/>
    <w:rsid w:val="00812A89"/>
    <w:rsid w:val="00823C4A"/>
    <w:rsid w:val="00854350"/>
    <w:rsid w:val="00856B68"/>
    <w:rsid w:val="00863EB6"/>
    <w:rsid w:val="008649D6"/>
    <w:rsid w:val="00871476"/>
    <w:rsid w:val="00875A94"/>
    <w:rsid w:val="00877C89"/>
    <w:rsid w:val="00880B82"/>
    <w:rsid w:val="0088378E"/>
    <w:rsid w:val="008964C5"/>
    <w:rsid w:val="008C33EE"/>
    <w:rsid w:val="008C6CB2"/>
    <w:rsid w:val="008D23D7"/>
    <w:rsid w:val="008E4382"/>
    <w:rsid w:val="008F3DB1"/>
    <w:rsid w:val="008F43A4"/>
    <w:rsid w:val="00907A90"/>
    <w:rsid w:val="00910D94"/>
    <w:rsid w:val="00913A90"/>
    <w:rsid w:val="00914F55"/>
    <w:rsid w:val="00924695"/>
    <w:rsid w:val="00925B3D"/>
    <w:rsid w:val="009318E4"/>
    <w:rsid w:val="00931A99"/>
    <w:rsid w:val="00942F8E"/>
    <w:rsid w:val="0094544D"/>
    <w:rsid w:val="009475D8"/>
    <w:rsid w:val="00960D53"/>
    <w:rsid w:val="0096199F"/>
    <w:rsid w:val="00963C4B"/>
    <w:rsid w:val="00967FF3"/>
    <w:rsid w:val="009A71B5"/>
    <w:rsid w:val="009C5A81"/>
    <w:rsid w:val="009D233D"/>
    <w:rsid w:val="009D4D12"/>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1235"/>
    <w:rsid w:val="00A631D8"/>
    <w:rsid w:val="00A6677E"/>
    <w:rsid w:val="00A702C7"/>
    <w:rsid w:val="00A7221A"/>
    <w:rsid w:val="00A81B00"/>
    <w:rsid w:val="00AA09D8"/>
    <w:rsid w:val="00AA4292"/>
    <w:rsid w:val="00AB7708"/>
    <w:rsid w:val="00AC2253"/>
    <w:rsid w:val="00AE2865"/>
    <w:rsid w:val="00B05B83"/>
    <w:rsid w:val="00B16E6F"/>
    <w:rsid w:val="00B25107"/>
    <w:rsid w:val="00B34E81"/>
    <w:rsid w:val="00B3516A"/>
    <w:rsid w:val="00B372DD"/>
    <w:rsid w:val="00B473AD"/>
    <w:rsid w:val="00B66055"/>
    <w:rsid w:val="00B70773"/>
    <w:rsid w:val="00B84218"/>
    <w:rsid w:val="00B84E99"/>
    <w:rsid w:val="00B850B3"/>
    <w:rsid w:val="00BA6C3E"/>
    <w:rsid w:val="00BC403E"/>
    <w:rsid w:val="00BC415E"/>
    <w:rsid w:val="00BC601A"/>
    <w:rsid w:val="00C24258"/>
    <w:rsid w:val="00C331FE"/>
    <w:rsid w:val="00C43EAB"/>
    <w:rsid w:val="00C44E4A"/>
    <w:rsid w:val="00C5253D"/>
    <w:rsid w:val="00C56929"/>
    <w:rsid w:val="00C62350"/>
    <w:rsid w:val="00C639BC"/>
    <w:rsid w:val="00C81176"/>
    <w:rsid w:val="00C81DCB"/>
    <w:rsid w:val="00C85A01"/>
    <w:rsid w:val="00C86AB3"/>
    <w:rsid w:val="00C91321"/>
    <w:rsid w:val="00C94EF0"/>
    <w:rsid w:val="00CA1783"/>
    <w:rsid w:val="00CA2C29"/>
    <w:rsid w:val="00CC00D6"/>
    <w:rsid w:val="00CE1380"/>
    <w:rsid w:val="00CE43AB"/>
    <w:rsid w:val="00D046D0"/>
    <w:rsid w:val="00D07F81"/>
    <w:rsid w:val="00D163E9"/>
    <w:rsid w:val="00D43602"/>
    <w:rsid w:val="00D47020"/>
    <w:rsid w:val="00D82404"/>
    <w:rsid w:val="00D97BC4"/>
    <w:rsid w:val="00DB169A"/>
    <w:rsid w:val="00DB2491"/>
    <w:rsid w:val="00DB4346"/>
    <w:rsid w:val="00DC0E19"/>
    <w:rsid w:val="00DC5911"/>
    <w:rsid w:val="00DC746E"/>
    <w:rsid w:val="00DD0670"/>
    <w:rsid w:val="00DF14F3"/>
    <w:rsid w:val="00DF1AFC"/>
    <w:rsid w:val="00DF2FD2"/>
    <w:rsid w:val="00E0325A"/>
    <w:rsid w:val="00E20F54"/>
    <w:rsid w:val="00E24F68"/>
    <w:rsid w:val="00E25536"/>
    <w:rsid w:val="00E34FBC"/>
    <w:rsid w:val="00E36149"/>
    <w:rsid w:val="00E43A43"/>
    <w:rsid w:val="00E45C09"/>
    <w:rsid w:val="00E46537"/>
    <w:rsid w:val="00E4678C"/>
    <w:rsid w:val="00E53D65"/>
    <w:rsid w:val="00E541E5"/>
    <w:rsid w:val="00E61317"/>
    <w:rsid w:val="00E83E52"/>
    <w:rsid w:val="00EA0C88"/>
    <w:rsid w:val="00EA52E6"/>
    <w:rsid w:val="00EB7C40"/>
    <w:rsid w:val="00EC28DD"/>
    <w:rsid w:val="00EC57AA"/>
    <w:rsid w:val="00ED0931"/>
    <w:rsid w:val="00ED481D"/>
    <w:rsid w:val="00ED6371"/>
    <w:rsid w:val="00EF758C"/>
    <w:rsid w:val="00F030D7"/>
    <w:rsid w:val="00F05673"/>
    <w:rsid w:val="00F13ACA"/>
    <w:rsid w:val="00F23155"/>
    <w:rsid w:val="00F2463F"/>
    <w:rsid w:val="00F30BA3"/>
    <w:rsid w:val="00F345F7"/>
    <w:rsid w:val="00F377FB"/>
    <w:rsid w:val="00F54216"/>
    <w:rsid w:val="00F74356"/>
    <w:rsid w:val="00F84BDD"/>
    <w:rsid w:val="00F9473C"/>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FF042-006A-41B1-BCDA-E2C6E62D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B6C2FA-A12A-457D-96F6-AC1A3183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Übung.dotx</Template>
  <TotalTime>0</TotalTime>
  <Pages>6</Pages>
  <Words>904</Words>
  <Characters>5158</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44</cp:revision>
  <dcterms:created xsi:type="dcterms:W3CDTF">2013-12-14T12:42:00Z</dcterms:created>
  <dcterms:modified xsi:type="dcterms:W3CDTF">2014-10-09T19:54:00Z</dcterms:modified>
</cp:coreProperties>
</file>