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0" w:rsidRDefault="00854350"/>
    <w:p w:rsidR="007364DE" w:rsidRDefault="00A41A9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n-US"/>
        </w:rPr>
      </w:pPr>
      <w:r>
        <w:fldChar w:fldCharType="begin"/>
      </w:r>
      <w:r w:rsidR="00EC28DD">
        <w:instrText xml:space="preserve"> TOC \o \h \z \u </w:instrText>
      </w:r>
      <w:r>
        <w:fldChar w:fldCharType="separate"/>
      </w:r>
      <w:hyperlink w:anchor="_Toc401990729" w:history="1">
        <w:r w:rsidR="007364DE" w:rsidRPr="0073626E">
          <w:rPr>
            <w:rStyle w:val="Hyperlink"/>
            <w:noProof/>
          </w:rPr>
          <w:t>1</w:t>
        </w:r>
        <w:r w:rsidR="007364DE">
          <w:rPr>
            <w:rFonts w:asciiTheme="minorHAnsi" w:eastAsiaTheme="minorEastAsia" w:hAnsiTheme="minorHAnsi"/>
            <w:noProof/>
            <w:lang w:val="en-US"/>
          </w:rPr>
          <w:tab/>
        </w:r>
        <w:r w:rsidR="007364DE" w:rsidRPr="0073626E">
          <w:rPr>
            <w:rStyle w:val="Hyperlink"/>
            <w:noProof/>
          </w:rPr>
          <w:t>Aufgabe 1</w:t>
        </w:r>
        <w:r w:rsidR="007364DE">
          <w:rPr>
            <w:noProof/>
            <w:webHidden/>
          </w:rPr>
          <w:tab/>
        </w:r>
        <w:r w:rsidR="007364DE">
          <w:rPr>
            <w:noProof/>
            <w:webHidden/>
          </w:rPr>
          <w:fldChar w:fldCharType="begin"/>
        </w:r>
        <w:r w:rsidR="007364DE">
          <w:rPr>
            <w:noProof/>
            <w:webHidden/>
          </w:rPr>
          <w:instrText xml:space="preserve"> PAGEREF _Toc401990729 \h </w:instrText>
        </w:r>
        <w:r w:rsidR="007364DE">
          <w:rPr>
            <w:noProof/>
            <w:webHidden/>
          </w:rPr>
        </w:r>
        <w:r w:rsidR="007364DE">
          <w:rPr>
            <w:noProof/>
            <w:webHidden/>
          </w:rPr>
          <w:fldChar w:fldCharType="separate"/>
        </w:r>
        <w:r w:rsidR="007364DE">
          <w:rPr>
            <w:noProof/>
            <w:webHidden/>
          </w:rPr>
          <w:t>2</w:t>
        </w:r>
        <w:r w:rsidR="007364DE">
          <w:rPr>
            <w:noProof/>
            <w:webHidden/>
          </w:rPr>
          <w:fldChar w:fldCharType="end"/>
        </w:r>
      </w:hyperlink>
    </w:p>
    <w:p w:rsidR="007364DE" w:rsidRDefault="007364D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n-US"/>
        </w:rPr>
      </w:pPr>
      <w:hyperlink w:anchor="_Toc401990730" w:history="1">
        <w:r w:rsidRPr="0073626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lang w:val="en-US"/>
          </w:rPr>
          <w:tab/>
        </w:r>
        <w:r w:rsidRPr="0073626E">
          <w:rPr>
            <w:rStyle w:val="Hyperlink"/>
            <w:noProof/>
          </w:rPr>
          <w:t>Aufgabe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350" w:rsidRDefault="00A41A9E" w:rsidP="00854350">
      <w:r>
        <w:fldChar w:fldCharType="end"/>
      </w:r>
    </w:p>
    <w:p w:rsidR="00EC28DD" w:rsidRDefault="00EC28DD">
      <w:pPr>
        <w:spacing w:after="200" w:line="276" w:lineRule="auto"/>
      </w:pPr>
      <w:r>
        <w:br w:type="page"/>
      </w:r>
    </w:p>
    <w:p w:rsidR="00591043" w:rsidRDefault="00591043" w:rsidP="00591043">
      <w:pPr>
        <w:pStyle w:val="Heading1"/>
      </w:pPr>
      <w:bookmarkStart w:id="0" w:name="_Toc401990729"/>
      <w:r>
        <w:lastRenderedPageBreak/>
        <w:t>Aufgabe 1</w:t>
      </w:r>
      <w:bookmarkEnd w:id="0"/>
    </w:p>
    <w:p w:rsidR="00591043" w:rsidRDefault="00591043" w:rsidP="00591043">
      <w:r>
        <w:t>Folgend ist die Dokumentation für die Übung 3 Aufgabe 1 angeführt.</w:t>
      </w:r>
    </w:p>
    <w:p w:rsidR="00591043" w:rsidRDefault="00591043" w:rsidP="00591043">
      <w:r>
        <w:t>Folgende Skripten müssen ausgeführt werden um die unten angeführten Resultate zu reproduzieren.</w:t>
      </w:r>
    </w:p>
    <w:p w:rsidR="00591043" w:rsidRDefault="00591043" w:rsidP="00591043">
      <w:pPr>
        <w:pStyle w:val="ListParagraph"/>
        <w:numPr>
          <w:ilvl w:val="0"/>
          <w:numId w:val="22"/>
        </w:numPr>
      </w:pPr>
      <w:proofErr w:type="spellStart"/>
      <w:r>
        <w:t>drop.sql</w:t>
      </w:r>
      <w:proofErr w:type="spellEnd"/>
      <w:r>
        <w:t xml:space="preserve"> (Extrahiert aus vorgegebenen SQL Skript)</w:t>
      </w:r>
    </w:p>
    <w:p w:rsidR="00591043" w:rsidRDefault="00591043" w:rsidP="00591043">
      <w:pPr>
        <w:pStyle w:val="ListParagraph"/>
        <w:numPr>
          <w:ilvl w:val="0"/>
          <w:numId w:val="22"/>
        </w:numPr>
      </w:pPr>
      <w:proofErr w:type="spellStart"/>
      <w:r>
        <w:t>create.sql</w:t>
      </w:r>
      <w:proofErr w:type="spellEnd"/>
      <w:r>
        <w:t xml:space="preserve"> (Bereinigt um </w:t>
      </w:r>
      <w:proofErr w:type="spellStart"/>
      <w:r>
        <w:t>drop</w:t>
      </w:r>
      <w:proofErr w:type="spellEnd"/>
      <w:r>
        <w:t xml:space="preserve"> und </w:t>
      </w:r>
      <w:proofErr w:type="spellStart"/>
      <w:r>
        <w:t>insert</w:t>
      </w:r>
      <w:proofErr w:type="spellEnd"/>
      <w:r>
        <w:t xml:space="preserve"> Statements)</w:t>
      </w:r>
    </w:p>
    <w:p w:rsidR="00591043" w:rsidRDefault="00591043" w:rsidP="00591043">
      <w:pPr>
        <w:pStyle w:val="ListParagraph"/>
        <w:numPr>
          <w:ilvl w:val="0"/>
          <w:numId w:val="22"/>
        </w:numPr>
      </w:pPr>
      <w:proofErr w:type="spellStart"/>
      <w:r>
        <w:t>insert.sql</w:t>
      </w:r>
      <w:proofErr w:type="spellEnd"/>
      <w:r>
        <w:t xml:space="preserve"> (Teilweise extrahiert aus den </w:t>
      </w:r>
      <w:proofErr w:type="spellStart"/>
      <w:r>
        <w:t>create</w:t>
      </w:r>
      <w:proofErr w:type="spellEnd"/>
      <w:r>
        <w:t xml:space="preserve"> Skript und erweitert um Abfragen zu testen)</w:t>
      </w:r>
    </w:p>
    <w:p w:rsidR="00591043" w:rsidRDefault="00591043" w:rsidP="00591043">
      <w:pPr>
        <w:pStyle w:val="ListParagraph"/>
        <w:numPr>
          <w:ilvl w:val="0"/>
          <w:numId w:val="22"/>
        </w:numPr>
      </w:pPr>
      <w:r>
        <w:t>aufgabe_1.sql (Alle Abfragen)</w:t>
      </w:r>
    </w:p>
    <w:p w:rsidR="00591043" w:rsidRPr="00591043" w:rsidRDefault="00591043" w:rsidP="00591043">
      <w:pPr>
        <w:rPr>
          <w:u w:val="single"/>
        </w:rPr>
      </w:pPr>
    </w:p>
    <w:p w:rsidR="00591043" w:rsidRDefault="00591043" w:rsidP="00591043">
      <w:pPr>
        <w:rPr>
          <w:u w:val="single"/>
        </w:rPr>
      </w:pPr>
      <w:r w:rsidRPr="00591043">
        <w:rPr>
          <w:u w:val="single"/>
        </w:rPr>
        <w:t>Folgender Output wird bei der Ausführung angezeigt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Copy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pasted</w:t>
      </w:r>
      <w:proofErr w:type="spellEnd"/>
      <w:r>
        <w:rPr>
          <w:u w:val="single"/>
        </w:rPr>
        <w:t>)</w:t>
      </w:r>
      <w:r w:rsidRPr="00591043">
        <w:rPr>
          <w:u w:val="single"/>
        </w:rPr>
        <w:t>:</w:t>
      </w:r>
    </w:p>
    <w:p w:rsidR="00591043" w:rsidRDefault="00591043" w:rsidP="00591043">
      <w:pPr>
        <w:pStyle w:val="ListParagraph"/>
        <w:numPr>
          <w:ilvl w:val="0"/>
          <w:numId w:val="23"/>
        </w:numPr>
      </w:pPr>
      <w:proofErr w:type="spellStart"/>
      <w:r>
        <w:t>drop.sql</w:t>
      </w:r>
      <w:proofErr w:type="spellEnd"/>
      <w:r>
        <w:t xml:space="preserve"> </w:t>
      </w:r>
      <w:r>
        <w:br/>
        <w:t>Output kann sich unterscheiden, je nachdem ob die Tabellen existieren oder nicht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ROLLE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dropped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SCHAUSPIELER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dropped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VORFUEHRUNGEN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dropped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FILM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dropped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Default="00591043" w:rsidP="00591043">
      <w:pPr>
        <w:rPr>
          <w:rFonts w:ascii="Courier New" w:hAnsi="Courier New" w:cs="Courier New"/>
          <w:sz w:val="16"/>
          <w:szCs w:val="16"/>
        </w:rPr>
      </w:pPr>
    </w:p>
    <w:p w:rsidR="00591043" w:rsidRDefault="00591043" w:rsidP="00591043">
      <w:pPr>
        <w:pStyle w:val="ListParagraph"/>
        <w:numPr>
          <w:ilvl w:val="0"/>
          <w:numId w:val="23"/>
        </w:numPr>
        <w:rPr>
          <w:rFonts w:cs="Times New Roman"/>
        </w:rPr>
      </w:pPr>
      <w:proofErr w:type="spellStart"/>
      <w:r>
        <w:rPr>
          <w:rFonts w:cs="Times New Roman"/>
        </w:rPr>
        <w:t>create.sql</w:t>
      </w:r>
      <w:proofErr w:type="spellEnd"/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FILM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created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VORFUEHRUNGEN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created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SCHAUSPIELER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created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table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ROLLE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created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Default="00591043" w:rsidP="00591043">
      <w:pPr>
        <w:rPr>
          <w:rFonts w:cs="Times New Roman"/>
        </w:rPr>
      </w:pPr>
    </w:p>
    <w:p w:rsidR="00591043" w:rsidRDefault="00591043" w:rsidP="00591043">
      <w:pPr>
        <w:pStyle w:val="ListParagraph"/>
        <w:numPr>
          <w:ilvl w:val="0"/>
          <w:numId w:val="23"/>
        </w:numPr>
        <w:rPr>
          <w:rFonts w:cs="Times New Roman"/>
        </w:rPr>
      </w:pPr>
      <w:proofErr w:type="spellStart"/>
      <w:r>
        <w:rPr>
          <w:rFonts w:cs="Times New Roman"/>
        </w:rPr>
        <w:t>insert.sql</w:t>
      </w:r>
      <w:proofErr w:type="spellEnd"/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1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rows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inserted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1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rows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inserted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committed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591043" w:rsidRDefault="00591043" w:rsidP="00591043">
      <w:pPr>
        <w:rPr>
          <w:rFonts w:cs="Times New Roman"/>
        </w:rPr>
      </w:pPr>
    </w:p>
    <w:p w:rsidR="00591043" w:rsidRDefault="00591043" w:rsidP="00591043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aufgabe_1.sql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SCHAUSPIELER_ID VOLLER_NAME                      STAAT           ORT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 -------------------------------- --------------- 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        4 Bloom, Maria                     DE              Berlin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SCHAUSPIELER_ID VOLLER_NAME                      STAAT           ORT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 -------------------------------- --------------- 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        1 McGregor,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Ewan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         England        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Grieff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TITEL                KINO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lastRenderedPageBreak/>
        <w:t>-------------------- 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Galaxy Quest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MegaPlexx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MegaPlexx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STAR WARS 1 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MegaPlexx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Training Day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MegaPlexx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TITEL                VOLLER_NAME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-------------------- --------------------------------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Schwarzenegger, Arnold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Bloom, Maria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TITEL                VOLLER_NAME                      ERSTER_FILM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-------------------- -------------------------------- --------------------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Schwarzenegger, Arnold           Terminator 3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Bloom, Maria            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nicht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verfügbar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TITEL                LOCATION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-------------------- --------------------------------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Galaxy Quest         AT, Graz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Galaxy Quest         AT, Wien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Galaxy Quest         AT, Linz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STAR WARS 1          AT, Linz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STAR WARS 1          AT, Graz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STAR WARS 1          AT, Wien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AT, Graz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AT, Linz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AT, Wien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Training Day         AT, Graz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Training Day         AT, Wien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Training Day         AT, Linz  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Trainspoting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none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none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13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rows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selected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VOLLER_NAME                      MARKT_WERT TITEL                      GAGE  DIFFERENZ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-------------------------------- ---------- -------------------- 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Schwarzenegger, Arnold               100000 Terminator 3          100000000  -99900000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ANZAHL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1500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JAHR     ANZAHL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2010          1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2005          1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2000          2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1999          1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TITEL                GESAMTUMSATZ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 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Galaxy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Quest                30000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STAR WARS 1                 15000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       15000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Training Day                  600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Trainspoting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      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TITEL                    ANZAHL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Galaxy Quest               3000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Terminator 3               1500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STAR WARS 1                1500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  <w:lang w:val="en-US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TITEL                    UMSATZ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STAR WARS 1               15000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Terminator 3              15000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Training Day                600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TITEL     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Trainspoting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VOLLER_NAME                      MARKT_WERT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--------------------------------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McGregor,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Ewan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            2000000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VOLLER_NAME                      MARKT_WERT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--------------------------------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McGregor,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Ewan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            2000000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Schwarzenegger, Arnold               100000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Washington, Denzel                   500000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VOLLER_NAME                            GAGE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--------------------------------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Bloom, Maria                      200000000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Washington, Denzel                200000000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VOLLER_NAME                            GAGE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-------------------------------- ----------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Bloom, Maria                      200000000 </w:t>
      </w:r>
    </w:p>
    <w:p w:rsidR="00591043" w:rsidRPr="007364DE" w:rsidRDefault="00591043" w:rsidP="00591043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Washington, Denzel                200000000</w:t>
      </w:r>
    </w:p>
    <w:p w:rsidR="004F1041" w:rsidRPr="00591043" w:rsidRDefault="004F1041" w:rsidP="00591043">
      <w:pPr>
        <w:rPr>
          <w:rFonts w:ascii="Courier New" w:hAnsi="Courier New" w:cs="Courier New"/>
          <w:sz w:val="16"/>
          <w:szCs w:val="16"/>
        </w:rPr>
      </w:pPr>
    </w:p>
    <w:p w:rsidR="009318E4" w:rsidRDefault="00854350" w:rsidP="00591043">
      <w:pPr>
        <w:pStyle w:val="Heading1"/>
      </w:pPr>
      <w:r>
        <w:lastRenderedPageBreak/>
        <w:tab/>
      </w:r>
      <w:bookmarkStart w:id="1" w:name="_Toc401990730"/>
      <w:r w:rsidR="00591043">
        <w:t>Aufgabe 2</w:t>
      </w:r>
      <w:bookmarkEnd w:id="1"/>
    </w:p>
    <w:p w:rsidR="007364DE" w:rsidRDefault="007364DE" w:rsidP="007364DE">
      <w:r>
        <w:t>Folgend ist die Dokumentation für die Übung 3 Aufgabe 1 angeführt.</w:t>
      </w:r>
    </w:p>
    <w:p w:rsidR="007364DE" w:rsidRDefault="007364DE" w:rsidP="007364DE">
      <w:r>
        <w:t xml:space="preserve">Um den Output zu reproduzieren muss das Schema angelegt und die </w:t>
      </w:r>
      <w:proofErr w:type="spellStart"/>
      <w:r>
        <w:t>insert</w:t>
      </w:r>
      <w:proofErr w:type="spellEnd"/>
      <w:r>
        <w:t xml:space="preserve"> Statements aufgeführt worden sein. </w:t>
      </w:r>
    </w:p>
    <w:p w:rsidR="007364DE" w:rsidRDefault="007364DE" w:rsidP="007364DE">
      <w:r>
        <w:t xml:space="preserve">Um zu sehen ob die Update und Insert Statements auch durchgingen wurden vorher und nachher </w:t>
      </w:r>
      <w:proofErr w:type="spellStart"/>
      <w:r>
        <w:t>select</w:t>
      </w:r>
      <w:proofErr w:type="spellEnd"/>
      <w:r>
        <w:t xml:space="preserve"> Statements eingebaut um die Änderung an den Tabellen zu erkennen.</w:t>
      </w:r>
    </w:p>
    <w:p w:rsidR="007364DE" w:rsidRDefault="007364DE" w:rsidP="007364DE">
      <w:r>
        <w:t xml:space="preserve">Folgend Skript enthält die </w:t>
      </w:r>
      <w:r w:rsidR="00765D63">
        <w:t>DML Statements: aufgabe_2.sql</w:t>
      </w:r>
      <w:bookmarkStart w:id="2" w:name="_GoBack"/>
      <w:bookmarkEnd w:id="2"/>
    </w:p>
    <w:p w:rsidR="007364DE" w:rsidRDefault="007364DE" w:rsidP="007364DE"/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FILM_ID  FILM_V_ID STAAT           ORT             KINO            START_DATUM ANZAHL_VORFUEHRUNGEN     UMSATZ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 ---------- --------------- --------------- --------------- ----------- -------------------- 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1          1 AT              Linz   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MegaPlexx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10-JAN-01                    500       5000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updated.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committed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FILM_ID  FILM_V_ID STAAT           ORT             KINO            START_DATUM ANZAHL_VORFUEHRUNGEN     UMSATZ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 ---------- --------------- --------------- --------------- ----------- -------------------- 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   1          1 AT              Linz           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MegaPlexx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10-JAN-01                    570       6500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FILM_ID SCHAUSPIELER_ID ROLLE           HAUPTROLLE       GAGE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 --------------- --------------- ---------- 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1               1 Obi-Wan Kenobi  N             1800000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2 Terminator      J           100000000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4 Some woman      N           200000000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4               3 Bad Cop         J           200000000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inserted.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committed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FILM_ID SCHAUSPIELER_ID ROLLE           HAUPTROLLE       GAGE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 --------------- --------------- ---------- 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1               1 Obi-Wan Kenobi  N             1800000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2 Terminator      J           100000000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4 Some woman      N           200000000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4               3 Bad Cop         J           200000000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2               5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Kellner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N                1000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SCHAUSPIELER_ID VORNAME         NACHNAME        GEBURTS_JAHR GESCHLECHT STAAT           ORT             MARKT_WERT  EINNAHMEN ERSTER_FILM AUSZEICHNUNG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 --------------- --------------- ------------ ---------- --------------- --------------- ---------- ---------- ----------- ---------------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5 Greg   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Newmann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   1970 M          AT              Wien                 60000       3000            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updated.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committed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SCHAUSPIELER_ID VORNAME         NACHNAME        GEBURTS_JAHR GESCHLECHT STAAT           ORT             MARKT_WERT  EINNAHMEN ERSTER_FILM AUSZEICHNUNG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>--------------- --------------- --------------- ------------ ---------- --------------- --------------- ---------- ---------- ----------- ---------------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           5 Greg           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Newmann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       1970 M          AT              Wien                 60000       3000           2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FILM_ID SCHAUSPIELER_ID ROLLE           HAUPTROLLE       GAGE    FILM_ID TITEL                      JAHR REGISSEUR           KOSTEN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 --------------- --------------- ---------- ---------- ---------- -------------------- ---------- --------------- 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2 Terminator      J           100000000          2 Terminator 3               2000 Michael Bay        1000000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4 Some woman      N           200000000          2 Terminator 3               2000 Michael Bay        1000000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2               5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Kellner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N                1000          2 Terminator 3               2000 Michael Bay        1000000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1 rows updated.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t>committed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   FILM_ID SCHAUSPIELER_ID ROLLE           HAUPTROLLE       GAGE    FILM_ID TITEL                      JAHR REGISSEUR           KOSTEN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 --------------- --------------- ---------- ---------- ---------- -------------------- ---------- --------------- 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2 Terminator      J           100000000          2 Terminator 3               2000 Michael Bay        1000000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2               4 Some woman      N           220000000          2 Terminator 3               2000 Michael Bay        1000000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</w:t>
      </w:r>
      <w:r w:rsidRPr="007364DE">
        <w:rPr>
          <w:rFonts w:ascii="Courier New" w:hAnsi="Courier New" w:cs="Courier New"/>
          <w:sz w:val="10"/>
          <w:szCs w:val="10"/>
        </w:rPr>
        <w:t xml:space="preserve">2               5 Kellner         N                1000          2 Terminator 3               2000 Michael Bay        1000000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SCHAUSPIELER_ID VORNAME         NACHNAME        GEBURTS_JAHR GESCHLECHT STAAT           ORT             MARKT_WERT  EINNAHMEN ERSTER_FILM AUSZEICHNUNG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 --------------- --------------- ------------ ---------- --------------- --------------- ---------- ---------- ----------- ---------------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1 Ewan            McGregor                1971 M          England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Grieff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2000000   45000000           1      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2 Arnold          Schwarzenegger          1950 M          US              Los Angeles         100000     100000           2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3 Denzel          Washington              1960 M          US              New York            500000     700000           2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4 Maria           Bloom                   1950 W          DE              Berlin               60000      80000            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5 Greg   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Newmann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   1970 M          AT              Wien                 60000       3000           2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0 rows deleted.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proofErr w:type="spellStart"/>
      <w:r w:rsidRPr="007364DE">
        <w:rPr>
          <w:rFonts w:ascii="Courier New" w:hAnsi="Courier New" w:cs="Courier New"/>
          <w:sz w:val="10"/>
          <w:szCs w:val="10"/>
        </w:rPr>
        <w:lastRenderedPageBreak/>
        <w:t>committed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>.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</w:rPr>
        <w:t xml:space="preserve">SCHAUSPIELER_ID VORNAME         NACHNAME        GEBURTS_JAHR GESCHLECHT STAAT           ORT             MARKT_WERT  EINNAHMEN ERSTER_FILM AUSZEICHNUNG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>--------------- --------------- --------------- ------------ ---------- --------------- --------------- ---------- ---------- ----------- ---------------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1 Ewan            McGregor                1971 M          England         </w:t>
      </w:r>
      <w:proofErr w:type="spellStart"/>
      <w:r w:rsidRPr="007364DE">
        <w:rPr>
          <w:rFonts w:ascii="Courier New" w:hAnsi="Courier New" w:cs="Courier New"/>
          <w:sz w:val="10"/>
          <w:szCs w:val="10"/>
          <w:lang w:val="en-US"/>
        </w:rPr>
        <w:t>Grieff</w:t>
      </w:r>
      <w:proofErr w:type="spellEnd"/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2000000   45000000           1      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2 Arnold          Schwarzenegger          1950 M          US              Los Angeles         100000     100000           2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3 Denzel          Washington              1960 M          US              New York            500000     700000           2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  <w:lang w:val="en-US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4 Maria           Bloom                   1950 W          DE              Berlin               60000      80000             OSCAR           </w:t>
      </w:r>
    </w:p>
    <w:p w:rsidR="007364DE" w:rsidRPr="007364DE" w:rsidRDefault="007364DE" w:rsidP="007364DE">
      <w:pPr>
        <w:rPr>
          <w:rFonts w:ascii="Courier New" w:hAnsi="Courier New" w:cs="Courier New"/>
          <w:sz w:val="10"/>
          <w:szCs w:val="10"/>
        </w:rPr>
      </w:pPr>
      <w:r w:rsidRPr="007364DE">
        <w:rPr>
          <w:rFonts w:ascii="Courier New" w:hAnsi="Courier New" w:cs="Courier New"/>
          <w:sz w:val="10"/>
          <w:szCs w:val="10"/>
          <w:lang w:val="en-US"/>
        </w:rPr>
        <w:t xml:space="preserve">              </w:t>
      </w:r>
      <w:r w:rsidRPr="007364DE">
        <w:rPr>
          <w:rFonts w:ascii="Courier New" w:hAnsi="Courier New" w:cs="Courier New"/>
          <w:sz w:val="10"/>
          <w:szCs w:val="10"/>
        </w:rPr>
        <w:t xml:space="preserve">5 Greg            </w:t>
      </w:r>
      <w:proofErr w:type="spellStart"/>
      <w:r w:rsidRPr="007364DE">
        <w:rPr>
          <w:rFonts w:ascii="Courier New" w:hAnsi="Courier New" w:cs="Courier New"/>
          <w:sz w:val="10"/>
          <w:szCs w:val="10"/>
        </w:rPr>
        <w:t>Newmann</w:t>
      </w:r>
      <w:proofErr w:type="spellEnd"/>
      <w:r w:rsidRPr="007364DE">
        <w:rPr>
          <w:rFonts w:ascii="Courier New" w:hAnsi="Courier New" w:cs="Courier New"/>
          <w:sz w:val="10"/>
          <w:szCs w:val="10"/>
        </w:rPr>
        <w:t xml:space="preserve">                 1970 M          AT              Wien                 60000       3000           2 OSCAR    </w:t>
      </w:r>
    </w:p>
    <w:sectPr w:rsidR="007364DE" w:rsidRPr="007364DE" w:rsidSect="00715E33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008" w:rsidRDefault="001D4008" w:rsidP="00854350">
      <w:pPr>
        <w:spacing w:line="240" w:lineRule="auto"/>
      </w:pPr>
      <w:r>
        <w:separator/>
      </w:r>
    </w:p>
  </w:endnote>
  <w:endnote w:type="continuationSeparator" w:id="0">
    <w:p w:rsidR="001D4008" w:rsidRDefault="001D4008" w:rsidP="0085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2660"/>
      <w:docPartObj>
        <w:docPartGallery w:val="Page Numbers (Bottom of Page)"/>
        <w:docPartUnique/>
      </w:docPartObj>
    </w:sdtPr>
    <w:sdtEndPr/>
    <w:sdtContent>
      <w:p w:rsidR="00020CE0" w:rsidRDefault="00A66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D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20CE0" w:rsidRDefault="00020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008" w:rsidRDefault="001D4008" w:rsidP="00854350">
      <w:pPr>
        <w:spacing w:line="240" w:lineRule="auto"/>
      </w:pPr>
      <w:r>
        <w:separator/>
      </w:r>
    </w:p>
  </w:footnote>
  <w:footnote w:type="continuationSeparator" w:id="0">
    <w:p w:rsidR="001D4008" w:rsidRDefault="001D4008" w:rsidP="0085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E0" w:rsidRDefault="00020CE0">
    <w:pPr>
      <w:pStyle w:val="Header"/>
    </w:pPr>
    <w:r>
      <w:rPr>
        <w:noProof/>
        <w:lang w:val="en-US"/>
      </w:rPr>
      <w:drawing>
        <wp:inline distT="0" distB="0" distL="0" distR="0">
          <wp:extent cx="5759450" cy="1085850"/>
          <wp:effectExtent l="19050" t="0" r="0" b="0"/>
          <wp:docPr id="1" name="Bild 1" descr="C:\Users\cchet\Documents\FH-Hagenaberg\Semester 1\ADE\Uebungen\Uebung1\test_case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het\Documents\FH-Hagenaberg\Semester 1\ADE\Uebungen\Uebung1\test_case_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CE0" w:rsidRPr="00854350" w:rsidRDefault="00020CE0">
    <w:pPr>
      <w:pStyle w:val="Header"/>
      <w:rPr>
        <w:lang w:val="en-US"/>
      </w:rPr>
    </w:pPr>
    <w:r w:rsidRPr="00854350">
      <w:rPr>
        <w:lang w:val="en-US"/>
      </w:rPr>
      <w:t>Author: Thomas Herzog (S1310307011)</w:t>
    </w:r>
    <w:r>
      <w:ptab w:relativeTo="margin" w:alignment="center" w:leader="none"/>
    </w:r>
    <w:r>
      <w:ptab w:relativeTo="margin" w:alignment="right" w:leader="none"/>
    </w:r>
    <w:proofErr w:type="spellStart"/>
    <w:r>
      <w:rPr>
        <w:lang w:val="en-US"/>
      </w:rPr>
      <w:t>Übung</w:t>
    </w:r>
    <w:proofErr w:type="spellEnd"/>
    <w:r w:rsidR="00591043">
      <w:rPr>
        <w:lang w:val="en-US"/>
      </w:rPr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608"/>
    <w:multiLevelType w:val="hybridMultilevel"/>
    <w:tmpl w:val="246A423E"/>
    <w:lvl w:ilvl="0" w:tplc="0C07000F">
      <w:start w:val="1"/>
      <w:numFmt w:val="decimal"/>
      <w:lvlText w:val="%1.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066F"/>
    <w:multiLevelType w:val="hybridMultilevel"/>
    <w:tmpl w:val="1E3AF6A0"/>
    <w:lvl w:ilvl="0" w:tplc="9582231A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7002B"/>
    <w:multiLevelType w:val="hybridMultilevel"/>
    <w:tmpl w:val="6576D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A109A"/>
    <w:multiLevelType w:val="hybridMultilevel"/>
    <w:tmpl w:val="4ED84DD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860162"/>
    <w:multiLevelType w:val="hybridMultilevel"/>
    <w:tmpl w:val="9BC4327A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F62EA"/>
    <w:multiLevelType w:val="multilevel"/>
    <w:tmpl w:val="A7283A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8310C42"/>
    <w:multiLevelType w:val="hybridMultilevel"/>
    <w:tmpl w:val="754C414C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E1F29E2"/>
    <w:multiLevelType w:val="hybridMultilevel"/>
    <w:tmpl w:val="3190C672"/>
    <w:lvl w:ilvl="0" w:tplc="9B020F6C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E5593"/>
    <w:multiLevelType w:val="hybridMultilevel"/>
    <w:tmpl w:val="2D42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B099A"/>
    <w:multiLevelType w:val="hybridMultilevel"/>
    <w:tmpl w:val="31D290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DA74DC9"/>
    <w:multiLevelType w:val="hybridMultilevel"/>
    <w:tmpl w:val="AA74B1A4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B5265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684A8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251A6A"/>
    <w:multiLevelType w:val="hybridMultilevel"/>
    <w:tmpl w:val="F916500A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2AD44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0E3CE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F7520D"/>
    <w:multiLevelType w:val="hybridMultilevel"/>
    <w:tmpl w:val="199E2848"/>
    <w:lvl w:ilvl="0" w:tplc="EE3633D6">
      <w:start w:val="1"/>
      <w:numFmt w:val="ordinal"/>
      <w:lvlText w:val="Step 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F0279"/>
    <w:multiLevelType w:val="hybridMultilevel"/>
    <w:tmpl w:val="00AE54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ED17C59"/>
    <w:multiLevelType w:val="hybridMultilevel"/>
    <w:tmpl w:val="6A84A4D0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1"/>
  </w:num>
  <w:num w:numId="6">
    <w:abstractNumId w:val="14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18"/>
  </w:num>
  <w:num w:numId="12">
    <w:abstractNumId w:val="17"/>
  </w:num>
  <w:num w:numId="13">
    <w:abstractNumId w:val="4"/>
  </w:num>
  <w:num w:numId="14">
    <w:abstractNumId w:val="3"/>
  </w:num>
  <w:num w:numId="15">
    <w:abstractNumId w:val="10"/>
  </w:num>
  <w:num w:numId="16">
    <w:abstractNumId w:val="6"/>
  </w:num>
  <w:num w:numId="17">
    <w:abstractNumId w:val="13"/>
  </w:num>
  <w:num w:numId="18">
    <w:abstractNumId w:val="0"/>
  </w:num>
  <w:num w:numId="19">
    <w:abstractNumId w:val="7"/>
  </w:num>
  <w:num w:numId="20">
    <w:abstractNumId w:val="5"/>
  </w:num>
  <w:num w:numId="21">
    <w:abstractNumId w:val="5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0"/>
    <w:rsid w:val="00001EA1"/>
    <w:rsid w:val="0001168E"/>
    <w:rsid w:val="00020CE0"/>
    <w:rsid w:val="00031B21"/>
    <w:rsid w:val="000640DB"/>
    <w:rsid w:val="00071574"/>
    <w:rsid w:val="00073B13"/>
    <w:rsid w:val="00090691"/>
    <w:rsid w:val="000A1A22"/>
    <w:rsid w:val="000E39F2"/>
    <w:rsid w:val="000E7236"/>
    <w:rsid w:val="000F43CE"/>
    <w:rsid w:val="001176BF"/>
    <w:rsid w:val="001218C7"/>
    <w:rsid w:val="00152FFF"/>
    <w:rsid w:val="00165F14"/>
    <w:rsid w:val="001836A5"/>
    <w:rsid w:val="00186101"/>
    <w:rsid w:val="00190476"/>
    <w:rsid w:val="001A66B7"/>
    <w:rsid w:val="001C03AA"/>
    <w:rsid w:val="001D4008"/>
    <w:rsid w:val="001D713D"/>
    <w:rsid w:val="001F3A3B"/>
    <w:rsid w:val="0020676F"/>
    <w:rsid w:val="00206A6F"/>
    <w:rsid w:val="0020712F"/>
    <w:rsid w:val="00220484"/>
    <w:rsid w:val="0022611A"/>
    <w:rsid w:val="00243E5E"/>
    <w:rsid w:val="00246A56"/>
    <w:rsid w:val="002513A8"/>
    <w:rsid w:val="00271E6E"/>
    <w:rsid w:val="00282D0E"/>
    <w:rsid w:val="00283E62"/>
    <w:rsid w:val="0028500D"/>
    <w:rsid w:val="002A508B"/>
    <w:rsid w:val="002E3F19"/>
    <w:rsid w:val="002E67E5"/>
    <w:rsid w:val="002F4C7D"/>
    <w:rsid w:val="002F7EB8"/>
    <w:rsid w:val="00305184"/>
    <w:rsid w:val="00311664"/>
    <w:rsid w:val="0031305B"/>
    <w:rsid w:val="00321D76"/>
    <w:rsid w:val="0033760F"/>
    <w:rsid w:val="003413DF"/>
    <w:rsid w:val="00350BE1"/>
    <w:rsid w:val="00362B08"/>
    <w:rsid w:val="00365E78"/>
    <w:rsid w:val="00380F9F"/>
    <w:rsid w:val="00381B93"/>
    <w:rsid w:val="00385920"/>
    <w:rsid w:val="00386853"/>
    <w:rsid w:val="003A1E24"/>
    <w:rsid w:val="003A3BAB"/>
    <w:rsid w:val="003A62C1"/>
    <w:rsid w:val="003B1D20"/>
    <w:rsid w:val="003B2391"/>
    <w:rsid w:val="003C1649"/>
    <w:rsid w:val="003C4971"/>
    <w:rsid w:val="003D5E89"/>
    <w:rsid w:val="003E4327"/>
    <w:rsid w:val="00404200"/>
    <w:rsid w:val="00431C00"/>
    <w:rsid w:val="0043372E"/>
    <w:rsid w:val="00463F28"/>
    <w:rsid w:val="00466B57"/>
    <w:rsid w:val="00467C5E"/>
    <w:rsid w:val="00471477"/>
    <w:rsid w:val="004842CD"/>
    <w:rsid w:val="004847C4"/>
    <w:rsid w:val="00492AE3"/>
    <w:rsid w:val="004B3005"/>
    <w:rsid w:val="004E1DD6"/>
    <w:rsid w:val="004F1041"/>
    <w:rsid w:val="005024E7"/>
    <w:rsid w:val="0050312A"/>
    <w:rsid w:val="00503AB0"/>
    <w:rsid w:val="0050478C"/>
    <w:rsid w:val="00515407"/>
    <w:rsid w:val="00525260"/>
    <w:rsid w:val="00542E75"/>
    <w:rsid w:val="00563A20"/>
    <w:rsid w:val="005641D6"/>
    <w:rsid w:val="00565AC5"/>
    <w:rsid w:val="00591043"/>
    <w:rsid w:val="00592CC5"/>
    <w:rsid w:val="005965C4"/>
    <w:rsid w:val="005B4D42"/>
    <w:rsid w:val="005B55F1"/>
    <w:rsid w:val="005C469E"/>
    <w:rsid w:val="005D0812"/>
    <w:rsid w:val="005D5ED6"/>
    <w:rsid w:val="005F14D6"/>
    <w:rsid w:val="006077B0"/>
    <w:rsid w:val="006378F7"/>
    <w:rsid w:val="006402A7"/>
    <w:rsid w:val="00645A15"/>
    <w:rsid w:val="00663C74"/>
    <w:rsid w:val="006700BA"/>
    <w:rsid w:val="00670FDB"/>
    <w:rsid w:val="00687AFC"/>
    <w:rsid w:val="00693A96"/>
    <w:rsid w:val="006C26C4"/>
    <w:rsid w:val="006E2A2E"/>
    <w:rsid w:val="006F2B12"/>
    <w:rsid w:val="00715E33"/>
    <w:rsid w:val="0072134C"/>
    <w:rsid w:val="007364DE"/>
    <w:rsid w:val="00763A50"/>
    <w:rsid w:val="00765D63"/>
    <w:rsid w:val="00776C77"/>
    <w:rsid w:val="00780FC8"/>
    <w:rsid w:val="007971AB"/>
    <w:rsid w:val="007D61F6"/>
    <w:rsid w:val="007D74A6"/>
    <w:rsid w:val="007E1781"/>
    <w:rsid w:val="007F55FD"/>
    <w:rsid w:val="00812A89"/>
    <w:rsid w:val="00823C4A"/>
    <w:rsid w:val="00854350"/>
    <w:rsid w:val="00856B68"/>
    <w:rsid w:val="00863EB6"/>
    <w:rsid w:val="008649D6"/>
    <w:rsid w:val="00871476"/>
    <w:rsid w:val="00875A94"/>
    <w:rsid w:val="00877C89"/>
    <w:rsid w:val="00880B82"/>
    <w:rsid w:val="0088378E"/>
    <w:rsid w:val="008964C5"/>
    <w:rsid w:val="008C33EE"/>
    <w:rsid w:val="008C6CB2"/>
    <w:rsid w:val="008D23D7"/>
    <w:rsid w:val="008E4382"/>
    <w:rsid w:val="008F3DB1"/>
    <w:rsid w:val="00907A90"/>
    <w:rsid w:val="00910D94"/>
    <w:rsid w:val="00913A90"/>
    <w:rsid w:val="00914F55"/>
    <w:rsid w:val="00924695"/>
    <w:rsid w:val="00925B3D"/>
    <w:rsid w:val="009318E4"/>
    <w:rsid w:val="00942F8E"/>
    <w:rsid w:val="0094544D"/>
    <w:rsid w:val="009475D8"/>
    <w:rsid w:val="00960D53"/>
    <w:rsid w:val="0096199F"/>
    <w:rsid w:val="00963C4B"/>
    <w:rsid w:val="00967FF3"/>
    <w:rsid w:val="009A71B5"/>
    <w:rsid w:val="009C5A81"/>
    <w:rsid w:val="009D233D"/>
    <w:rsid w:val="009E0C5E"/>
    <w:rsid w:val="009E4BF7"/>
    <w:rsid w:val="009F1002"/>
    <w:rsid w:val="009F7AF7"/>
    <w:rsid w:val="00A05279"/>
    <w:rsid w:val="00A05321"/>
    <w:rsid w:val="00A06785"/>
    <w:rsid w:val="00A22242"/>
    <w:rsid w:val="00A243AF"/>
    <w:rsid w:val="00A34616"/>
    <w:rsid w:val="00A35E4F"/>
    <w:rsid w:val="00A417D9"/>
    <w:rsid w:val="00A41A9E"/>
    <w:rsid w:val="00A4475C"/>
    <w:rsid w:val="00A4546F"/>
    <w:rsid w:val="00A6677E"/>
    <w:rsid w:val="00A7221A"/>
    <w:rsid w:val="00A81B00"/>
    <w:rsid w:val="00AA09D8"/>
    <w:rsid w:val="00AB7708"/>
    <w:rsid w:val="00AC2253"/>
    <w:rsid w:val="00AE2865"/>
    <w:rsid w:val="00B05B83"/>
    <w:rsid w:val="00B16E6F"/>
    <w:rsid w:val="00B25107"/>
    <w:rsid w:val="00B3516A"/>
    <w:rsid w:val="00B372DD"/>
    <w:rsid w:val="00B66055"/>
    <w:rsid w:val="00B70773"/>
    <w:rsid w:val="00B84218"/>
    <w:rsid w:val="00B84E99"/>
    <w:rsid w:val="00B850B3"/>
    <w:rsid w:val="00BC403E"/>
    <w:rsid w:val="00BC415E"/>
    <w:rsid w:val="00C24258"/>
    <w:rsid w:val="00C331FE"/>
    <w:rsid w:val="00C43EAB"/>
    <w:rsid w:val="00C44E4A"/>
    <w:rsid w:val="00C5253D"/>
    <w:rsid w:val="00C56929"/>
    <w:rsid w:val="00C56BCB"/>
    <w:rsid w:val="00C62350"/>
    <w:rsid w:val="00C639BC"/>
    <w:rsid w:val="00C81176"/>
    <w:rsid w:val="00C81DCB"/>
    <w:rsid w:val="00C86AB3"/>
    <w:rsid w:val="00C91321"/>
    <w:rsid w:val="00C94EF0"/>
    <w:rsid w:val="00CA1783"/>
    <w:rsid w:val="00CC00D6"/>
    <w:rsid w:val="00CE1380"/>
    <w:rsid w:val="00CE43AB"/>
    <w:rsid w:val="00D163E9"/>
    <w:rsid w:val="00D82404"/>
    <w:rsid w:val="00D97BC4"/>
    <w:rsid w:val="00DB169A"/>
    <w:rsid w:val="00DB2491"/>
    <w:rsid w:val="00DB4346"/>
    <w:rsid w:val="00DC0E19"/>
    <w:rsid w:val="00DC5911"/>
    <w:rsid w:val="00DC746E"/>
    <w:rsid w:val="00DD0DF1"/>
    <w:rsid w:val="00DF14F3"/>
    <w:rsid w:val="00DF1AFC"/>
    <w:rsid w:val="00DF2FD2"/>
    <w:rsid w:val="00E0325A"/>
    <w:rsid w:val="00E24F68"/>
    <w:rsid w:val="00E25536"/>
    <w:rsid w:val="00E34FBC"/>
    <w:rsid w:val="00E36149"/>
    <w:rsid w:val="00E43A43"/>
    <w:rsid w:val="00E45C09"/>
    <w:rsid w:val="00E46537"/>
    <w:rsid w:val="00E4678C"/>
    <w:rsid w:val="00E53D65"/>
    <w:rsid w:val="00E541E5"/>
    <w:rsid w:val="00E61317"/>
    <w:rsid w:val="00E83E52"/>
    <w:rsid w:val="00EA0C88"/>
    <w:rsid w:val="00EA52E6"/>
    <w:rsid w:val="00EB7C40"/>
    <w:rsid w:val="00EC28DD"/>
    <w:rsid w:val="00EC57AA"/>
    <w:rsid w:val="00ED0931"/>
    <w:rsid w:val="00ED481D"/>
    <w:rsid w:val="00ED6371"/>
    <w:rsid w:val="00F030D7"/>
    <w:rsid w:val="00F05673"/>
    <w:rsid w:val="00F13ACA"/>
    <w:rsid w:val="00F23155"/>
    <w:rsid w:val="00F2463F"/>
    <w:rsid w:val="00F30BA3"/>
    <w:rsid w:val="00F345F7"/>
    <w:rsid w:val="00F54216"/>
    <w:rsid w:val="00F74356"/>
    <w:rsid w:val="00F84BDD"/>
    <w:rsid w:val="00FA4208"/>
    <w:rsid w:val="00FB1314"/>
    <w:rsid w:val="00FC55AA"/>
    <w:rsid w:val="00FD10DC"/>
    <w:rsid w:val="00FE12D7"/>
    <w:rsid w:val="00FE331E"/>
    <w:rsid w:val="00FF28D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FF042-006A-41B1-BCDA-E2C6E62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DB1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2350"/>
    <w:pPr>
      <w:keepNext/>
      <w:keepLines/>
      <w:pageBreakBefore/>
      <w:numPr>
        <w:numId w:val="2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350"/>
    <w:pPr>
      <w:keepNext/>
      <w:keepLines/>
      <w:numPr>
        <w:ilvl w:val="1"/>
        <w:numId w:val="21"/>
      </w:numPr>
      <w:spacing w:before="200"/>
      <w:ind w:right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50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5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5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5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5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5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5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aliases w:val="header"/>
    <w:basedOn w:val="Normal"/>
    <w:next w:val="Normal"/>
    <w:link w:val="IntenseQuoteChar"/>
    <w:uiPriority w:val="30"/>
    <w:qFormat/>
    <w:rsid w:val="00FE12D7"/>
    <w:pPr>
      <w:pBdr>
        <w:bottom w:val="single" w:sz="4" w:space="4" w:color="000000" w:themeColor="text1"/>
      </w:pBdr>
      <w:spacing w:before="200" w:after="280"/>
      <w:ind w:left="936" w:right="936"/>
      <w:jc w:val="center"/>
    </w:pPr>
    <w:rPr>
      <w:b/>
      <w:bCs/>
      <w:i/>
      <w:iCs/>
      <w:color w:val="000000" w:themeColor="text1"/>
      <w:sz w:val="32"/>
    </w:rPr>
  </w:style>
  <w:style w:type="character" w:customStyle="1" w:styleId="IntenseQuoteChar">
    <w:name w:val="Intense Quote Char"/>
    <w:aliases w:val="header Char"/>
    <w:basedOn w:val="DefaultParagraphFont"/>
    <w:link w:val="IntenseQuote"/>
    <w:uiPriority w:val="30"/>
    <w:rsid w:val="00FE12D7"/>
    <w:rPr>
      <w:b/>
      <w:bCs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E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350"/>
  </w:style>
  <w:style w:type="paragraph" w:styleId="Footer">
    <w:name w:val="footer"/>
    <w:basedOn w:val="Normal"/>
    <w:link w:val="FooterChar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350"/>
  </w:style>
  <w:style w:type="paragraph" w:styleId="BalloonText">
    <w:name w:val="Balloon Text"/>
    <w:basedOn w:val="Normal"/>
    <w:link w:val="BalloonTextChar"/>
    <w:uiPriority w:val="99"/>
    <w:semiHidden/>
    <w:unhideWhenUsed/>
    <w:rsid w:val="00854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5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54350"/>
    <w:pPr>
      <w:spacing w:after="0" w:line="240" w:lineRule="auto"/>
    </w:pPr>
    <w:rPr>
      <w:rFonts w:eastAsiaTheme="minorEastAsia"/>
      <w:lang w:val="de-DE"/>
    </w:rPr>
  </w:style>
  <w:style w:type="character" w:customStyle="1" w:styleId="NoSpacingChar">
    <w:name w:val="No Spacing Char"/>
    <w:basedOn w:val="DefaultParagraphFont"/>
    <w:link w:val="NoSpacing"/>
    <w:uiPriority w:val="1"/>
    <w:rsid w:val="00854350"/>
    <w:rPr>
      <w:rFonts w:eastAsiaTheme="minorEastAsia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DB16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16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5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21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077B0"/>
  </w:style>
  <w:style w:type="paragraph" w:styleId="TOC2">
    <w:name w:val="toc 2"/>
    <w:basedOn w:val="Normal"/>
    <w:next w:val="Normal"/>
    <w:autoRedefine/>
    <w:uiPriority w:val="39"/>
    <w:unhideWhenUsed/>
    <w:rsid w:val="00A4475C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1A66B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6B7"/>
    <w:rPr>
      <w:rFonts w:ascii="Consolas" w:hAnsi="Consolas" w:cs="Consolas"/>
      <w:sz w:val="21"/>
      <w:szCs w:val="21"/>
    </w:rPr>
  </w:style>
  <w:style w:type="character" w:customStyle="1" w:styleId="sc91">
    <w:name w:val="sc91"/>
    <w:basedOn w:val="DefaultParagraphFont"/>
    <w:rsid w:val="001A66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DefaultParagraphFont"/>
    <w:rsid w:val="001A66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DefaultParagraphFont"/>
    <w:rsid w:val="001A66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A66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1A66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A66B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DefaultParagraphFont"/>
    <w:rsid w:val="001A66B7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59"/>
    <w:rsid w:val="006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autoRedefine/>
    <w:qFormat/>
    <w:rsid w:val="00ED0931"/>
    <w:pPr>
      <w:spacing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ED0931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t\Documents\Google%20Drive\FH-Hagenaberg\Semester%201\ADE\&#220;bungen\Dokumentation%20&#220;bung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Die Dokumentation für die [ÜBUNG]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PasclalRuntimeError</b:Tag>
    <b:SourceType>InternetSite</b:SourceType>
    <b:Guid>{4D49A2A2-DA38-4AC0-B6EA-E55E621A9DC3}</b:Guid>
    <b:URL>http://www.frameworkpascal.com/helphtml/run_errors.htm</b:URL>
    <b:Title>Frameworkpascal</b:Title>
    <b:YearAccessed>2013</b:YearAccessed>
    <b:MonthAccessed>09</b:MonthAccessed>
    <b:DayAccessed>28</b:DayAccessed>
    <b:Year>2013</b:Year>
    <b:Month>09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90850-4B3B-4E39-94BA-91E8E5DB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 Übung.dotx</Template>
  <TotalTime>0</TotalTime>
  <Pages>6</Pages>
  <Words>1763</Words>
  <Characters>10053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Übung 1 (Summarizer)</dc:subject>
  <dc:creator>cchet</dc:creator>
  <cp:lastModifiedBy>Thomas Herzog</cp:lastModifiedBy>
  <cp:revision>6</cp:revision>
  <dcterms:created xsi:type="dcterms:W3CDTF">2014-10-25T06:32:00Z</dcterms:created>
  <dcterms:modified xsi:type="dcterms:W3CDTF">2014-10-25T07:06:00Z</dcterms:modified>
</cp:coreProperties>
</file>